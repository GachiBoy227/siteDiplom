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245A7" w14:textId="28DD9554" w:rsidR="005B4E87" w:rsidRDefault="00C37679" w:rsidP="005B4E87">
      <w:pPr>
        <w:jc w:val="center"/>
        <w:rPr>
          <w:sz w:val="28"/>
          <w:szCs w:val="28"/>
        </w:rPr>
      </w:pPr>
      <w:r>
        <w:rPr>
          <w:sz w:val="28"/>
          <w:szCs w:val="28"/>
        </w:rPr>
        <w:t>Диаграм</w:t>
      </w:r>
      <w:r w:rsidR="005B4E87" w:rsidRPr="005B4E87">
        <w:rPr>
          <w:sz w:val="28"/>
          <w:szCs w:val="28"/>
        </w:rPr>
        <w:t>ма</w:t>
      </w:r>
      <w:r>
        <w:rPr>
          <w:sz w:val="28"/>
          <w:szCs w:val="28"/>
        </w:rPr>
        <w:t xml:space="preserve"> декомпозиции</w:t>
      </w:r>
      <w:r w:rsidR="005B4E87" w:rsidRPr="005B4E87">
        <w:rPr>
          <w:sz w:val="28"/>
          <w:szCs w:val="28"/>
        </w:rPr>
        <w:t xml:space="preserve"> IDEF0 бизнес – процессов сайта </w:t>
      </w:r>
      <w:r w:rsidR="00A84190">
        <w:rPr>
          <w:sz w:val="28"/>
          <w:szCs w:val="28"/>
        </w:rPr>
        <w:t>…</w:t>
      </w:r>
    </w:p>
    <w:p w14:paraId="66732E7A" w14:textId="77777777" w:rsidR="005B4E87" w:rsidRDefault="005B4E87" w:rsidP="00C37679">
      <w:pPr>
        <w:rPr>
          <w:sz w:val="28"/>
          <w:szCs w:val="28"/>
        </w:rPr>
      </w:pPr>
    </w:p>
    <w:p w14:paraId="35225E64" w14:textId="600FEDC3" w:rsidR="00A65161" w:rsidRDefault="00CE2328" w:rsidP="005B4E87">
      <w:pPr>
        <w:jc w:val="center"/>
        <w:rPr>
          <w:sz w:val="28"/>
          <w:szCs w:val="28"/>
        </w:rPr>
        <w:sectPr w:rsidR="00A65161" w:rsidSect="003D31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1560" w:right="794" w:bottom="794" w:left="1418" w:header="0" w:footer="170" w:gutter="0"/>
          <w:pgBorders w:offsetFrom="page">
            <w:top w:val="single" w:sz="18" w:space="24" w:color="auto"/>
            <w:left w:val="single" w:sz="18" w:space="20" w:color="auto"/>
            <w:bottom w:val="single" w:sz="18" w:space="20" w:color="auto"/>
            <w:right w:val="single" w:sz="18" w:space="20" w:color="auto"/>
          </w:pgBorders>
          <w:pgNumType w:start="5"/>
          <w:cols w:space="720"/>
          <w:docGrid w:linePitch="272"/>
        </w:sectPr>
      </w:pPr>
      <w:r>
        <w:rPr>
          <w:noProof/>
          <w:sz w:val="28"/>
          <w:szCs w:val="28"/>
        </w:rPr>
        <w:drawing>
          <wp:inline distT="0" distB="0" distL="0" distR="0" wp14:anchorId="2034CFE3" wp14:editId="6A0BAC6A">
            <wp:extent cx="5723986" cy="3432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736" cy="34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E743B" w14:textId="3913FEE7" w:rsidR="008E2B78" w:rsidRDefault="00BE1103" w:rsidP="00C376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Диаграмма взаимодействий</w:t>
      </w:r>
    </w:p>
    <w:p w14:paraId="7522580F" w14:textId="77777777" w:rsidR="00C37679" w:rsidRDefault="00C37679" w:rsidP="00C37679">
      <w:pPr>
        <w:jc w:val="center"/>
        <w:rPr>
          <w:sz w:val="28"/>
          <w:szCs w:val="28"/>
        </w:rPr>
      </w:pPr>
    </w:p>
    <w:p w14:paraId="3116AED9" w14:textId="33AAA539" w:rsidR="00A65161" w:rsidRPr="00A84190" w:rsidRDefault="00CE2328" w:rsidP="00BE1103">
      <w:pPr>
        <w:jc w:val="center"/>
        <w:rPr>
          <w:sz w:val="28"/>
          <w:szCs w:val="28"/>
        </w:rPr>
        <w:sectPr w:rsidR="00A65161" w:rsidRPr="00A84190" w:rsidSect="003D312B">
          <w:footerReference w:type="default" r:id="rId15"/>
          <w:pgSz w:w="16838" w:h="11906" w:orient="landscape" w:code="9"/>
          <w:pgMar w:top="1560" w:right="794" w:bottom="794" w:left="1418" w:header="0" w:footer="170" w:gutter="0"/>
          <w:pgBorders w:offsetFrom="page">
            <w:top w:val="single" w:sz="18" w:space="24" w:color="auto"/>
            <w:left w:val="single" w:sz="18" w:space="20" w:color="auto"/>
            <w:bottom w:val="single" w:sz="18" w:space="20" w:color="auto"/>
            <w:right w:val="single" w:sz="18" w:space="20" w:color="auto"/>
          </w:pgBorders>
          <w:pgNumType w:start="5"/>
          <w:cols w:space="720"/>
          <w:docGrid w:linePitch="272"/>
        </w:sectPr>
      </w:pPr>
      <w:r>
        <w:rPr>
          <w:noProof/>
          <w:sz w:val="28"/>
          <w:szCs w:val="28"/>
        </w:rPr>
        <w:drawing>
          <wp:inline distT="0" distB="0" distL="0" distR="0" wp14:anchorId="594DE20F" wp14:editId="3D5B3809">
            <wp:extent cx="5552306" cy="376467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0" cy="377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F219" w14:textId="77777777" w:rsidR="00E844B7" w:rsidRPr="00472291" w:rsidRDefault="00E844B7" w:rsidP="000C4F11">
      <w:pPr>
        <w:rPr>
          <w:sz w:val="28"/>
          <w:szCs w:val="28"/>
        </w:rPr>
      </w:pPr>
    </w:p>
    <w:sectPr w:rsidR="00E844B7" w:rsidRPr="00472291" w:rsidSect="003D312B">
      <w:footerReference w:type="first" r:id="rId17"/>
      <w:pgSz w:w="23814" w:h="16840" w:orient="landscape" w:code="9"/>
      <w:pgMar w:top="1559" w:right="7218" w:bottom="5177" w:left="1418" w:header="0" w:footer="142" w:gutter="0"/>
      <w:pgBorders w:offsetFrom="page">
        <w:top w:val="single" w:sz="18" w:space="24" w:color="auto"/>
        <w:left w:val="single" w:sz="18" w:space="20" w:color="auto"/>
        <w:bottom w:val="single" w:sz="18" w:space="20" w:color="auto"/>
        <w:right w:val="single" w:sz="18" w:space="20" w:color="auto"/>
      </w:pgBorders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F0DA2" w14:textId="77777777" w:rsidR="00FD3868" w:rsidRDefault="00FD3868">
      <w:r>
        <w:separator/>
      </w:r>
    </w:p>
  </w:endnote>
  <w:endnote w:type="continuationSeparator" w:id="0">
    <w:p w14:paraId="1B90EDA3" w14:textId="77777777" w:rsidR="00FD3868" w:rsidRDefault="00FD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E9B34" w14:textId="77777777" w:rsidR="00E6084D" w:rsidRDefault="00E6084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4649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89"/>
      <w:gridCol w:w="554"/>
      <w:gridCol w:w="1274"/>
      <w:gridCol w:w="832"/>
      <w:gridCol w:w="555"/>
      <w:gridCol w:w="3874"/>
      <w:gridCol w:w="283"/>
      <w:gridCol w:w="279"/>
      <w:gridCol w:w="283"/>
      <w:gridCol w:w="569"/>
      <w:gridCol w:w="438"/>
      <w:gridCol w:w="1019"/>
    </w:tblGrid>
    <w:tr w:rsidR="00E844B7" w:rsidRPr="001A6ECB" w14:paraId="44BA9CCF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C88416" w14:textId="77777777" w:rsidR="00E844B7" w:rsidRPr="001A6ECB" w:rsidRDefault="00E844B7" w:rsidP="00E844B7">
          <w:pPr>
            <w:pStyle w:val="a7"/>
            <w:rPr>
              <w:i/>
            </w:rPr>
          </w:pPr>
          <w:r w:rsidRPr="001A6ECB">
            <w:rPr>
              <w:i/>
            </w:rPr>
            <w:ptab w:relativeTo="margin" w:alignment="right" w:leader="none"/>
          </w:r>
          <w:r w:rsidRPr="001A6ECB">
            <w:rPr>
              <w:i/>
            </w:rPr>
            <w:ptab w:relativeTo="indent" w:alignment="right" w:leader="none"/>
          </w: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A801556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EBF59CF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DE544AB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885899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7CBB9E73" w14:textId="6E91B0D3" w:rsidR="00E844B7" w:rsidRPr="001A6ECB" w:rsidRDefault="00F4617E" w:rsidP="00E844B7">
          <w:pPr>
            <w:pStyle w:val="a7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0000</w:t>
          </w:r>
          <w:r w:rsidR="00E844B7" w:rsidRPr="001A6ECB">
            <w:rPr>
              <w:sz w:val="32"/>
              <w:szCs w:val="32"/>
            </w:rPr>
            <w:t xml:space="preserve"> </w:t>
          </w:r>
        </w:p>
      </w:tc>
    </w:tr>
    <w:tr w:rsidR="00E844B7" w:rsidRPr="001A6ECB" w14:paraId="00ABD09D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1E94EE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443F3C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B3AB34B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5FD1D8F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A63E491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154484EA" w14:textId="77777777" w:rsidR="00E844B7" w:rsidRPr="001A6ECB" w:rsidRDefault="00E844B7" w:rsidP="00E844B7">
          <w:pPr>
            <w:pStyle w:val="a7"/>
            <w:jc w:val="center"/>
            <w:rPr>
              <w:sz w:val="32"/>
              <w:szCs w:val="32"/>
            </w:rPr>
          </w:pPr>
        </w:p>
      </w:tc>
    </w:tr>
    <w:tr w:rsidR="00E844B7" w:rsidRPr="001A6ECB" w14:paraId="5FCCCC46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6ED513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F12307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D9A2C8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4680F7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CE40F2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339E6D1D" w14:textId="77777777" w:rsidR="00E844B7" w:rsidRPr="001A6ECB" w:rsidRDefault="00E844B7" w:rsidP="00E844B7">
          <w:pPr>
            <w:pStyle w:val="a7"/>
            <w:jc w:val="center"/>
            <w:rPr>
              <w:sz w:val="32"/>
              <w:szCs w:val="32"/>
            </w:rPr>
          </w:pPr>
        </w:p>
      </w:tc>
    </w:tr>
    <w:tr w:rsidR="00E844B7" w:rsidRPr="001A6ECB" w14:paraId="131BA46B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EC571FF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7B311F1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BC3F6E8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7E41081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359DFD4" w14:textId="77777777" w:rsidR="00E844B7" w:rsidRPr="001A6ECB" w:rsidRDefault="00E844B7" w:rsidP="00E844B7">
          <w:pPr>
            <w:pStyle w:val="a7"/>
            <w:rPr>
              <w:i/>
            </w:rPr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9ECC658" w14:textId="149654E3" w:rsidR="00E844B7" w:rsidRPr="001A6ECB" w:rsidRDefault="00E844B7" w:rsidP="00E844B7">
          <w:pPr>
            <w:pStyle w:val="a7"/>
            <w:jc w:val="center"/>
            <w:rPr>
              <w:sz w:val="24"/>
            </w:rPr>
          </w:pPr>
        </w:p>
      </w:tc>
      <w:tc>
        <w:tcPr>
          <w:tcW w:w="845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820165" w14:textId="77777777" w:rsidR="00E844B7" w:rsidRPr="001A6ECB" w:rsidRDefault="00E844B7" w:rsidP="00E844B7">
          <w:pPr>
            <w:pStyle w:val="a7"/>
            <w:jc w:val="center"/>
          </w:pPr>
          <w:r w:rsidRPr="001A6ECB">
            <w:t>Лит</w:t>
          </w:r>
        </w:p>
      </w:tc>
      <w:tc>
        <w:tcPr>
          <w:tcW w:w="100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C8150" w14:textId="77777777" w:rsidR="00E844B7" w:rsidRPr="001A6ECB" w:rsidRDefault="00E844B7" w:rsidP="00E844B7">
          <w:pPr>
            <w:pStyle w:val="a7"/>
            <w:jc w:val="center"/>
          </w:pPr>
          <w:r w:rsidRPr="001A6ECB">
            <w:t>Масса</w:t>
          </w:r>
        </w:p>
      </w:tc>
      <w:tc>
        <w:tcPr>
          <w:tcW w:w="101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4479E38E" w14:textId="77777777" w:rsidR="00E844B7" w:rsidRPr="001A6ECB" w:rsidRDefault="00E844B7" w:rsidP="00E844B7">
          <w:pPr>
            <w:pStyle w:val="a7"/>
            <w:jc w:val="center"/>
          </w:pPr>
          <w:r w:rsidRPr="001A6ECB">
            <w:t>Масштаб</w:t>
          </w:r>
        </w:p>
      </w:tc>
    </w:tr>
    <w:tr w:rsidR="00E844B7" w:rsidRPr="001A6ECB" w14:paraId="79ED6D20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67F4A94" w14:textId="77777777" w:rsidR="00E844B7" w:rsidRPr="001A6ECB" w:rsidRDefault="00E844B7" w:rsidP="00E844B7">
          <w:pPr>
            <w:pStyle w:val="a7"/>
            <w:ind w:right="-14"/>
            <w:jc w:val="center"/>
          </w:pPr>
          <w:proofErr w:type="spellStart"/>
          <w:r w:rsidRPr="001A6ECB">
            <w:t>изм</w:t>
          </w:r>
          <w:proofErr w:type="spellEnd"/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5CE1F5" w14:textId="77777777" w:rsidR="00E844B7" w:rsidRPr="001A6ECB" w:rsidRDefault="00E844B7" w:rsidP="00E844B7">
          <w:pPr>
            <w:pStyle w:val="a7"/>
            <w:jc w:val="center"/>
          </w:pPr>
          <w:r w:rsidRPr="001A6ECB">
            <w:t>Лист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557E2D" w14:textId="77777777" w:rsidR="00E844B7" w:rsidRPr="001A6ECB" w:rsidRDefault="00E844B7" w:rsidP="00E844B7">
          <w:pPr>
            <w:pStyle w:val="a7"/>
            <w:jc w:val="center"/>
          </w:pPr>
          <w:r w:rsidRPr="001A6ECB">
            <w:t>№ докум.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D635B9" w14:textId="77777777" w:rsidR="00E844B7" w:rsidRPr="001A6ECB" w:rsidRDefault="00E844B7" w:rsidP="00E844B7">
          <w:pPr>
            <w:pStyle w:val="a7"/>
            <w:jc w:val="center"/>
          </w:pPr>
          <w:r w:rsidRPr="001A6ECB">
            <w:t>Подп.</w:t>
          </w: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D7EEF2" w14:textId="77777777" w:rsidR="00E844B7" w:rsidRPr="001A6ECB" w:rsidRDefault="00E844B7" w:rsidP="00E844B7">
          <w:pPr>
            <w:pStyle w:val="a7"/>
            <w:jc w:val="center"/>
          </w:pPr>
          <w:r w:rsidRPr="001A6ECB">
            <w:t>Дата</w:t>
          </w: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EF693C0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8F24CA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  <w:tc>
        <w:tcPr>
          <w:tcW w:w="27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830C90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885A61C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  <w:tc>
        <w:tcPr>
          <w:tcW w:w="1007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A426A0C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  <w:tc>
        <w:tcPr>
          <w:tcW w:w="101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20EB3217" w14:textId="77777777" w:rsidR="00E844B7" w:rsidRPr="001A6ECB" w:rsidRDefault="00E844B7" w:rsidP="00E844B7">
          <w:pPr>
            <w:pStyle w:val="a7"/>
            <w:rPr>
              <w:sz w:val="22"/>
            </w:rPr>
          </w:pPr>
        </w:p>
      </w:tc>
    </w:tr>
    <w:tr w:rsidR="00E844B7" w:rsidRPr="001A6ECB" w14:paraId="25F8DE57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805D7D" w14:textId="77777777" w:rsidR="00E844B7" w:rsidRPr="001A6ECB" w:rsidRDefault="00E844B7" w:rsidP="00E844B7">
          <w:pPr>
            <w:pStyle w:val="a7"/>
          </w:pPr>
          <w:proofErr w:type="spellStart"/>
          <w:r w:rsidRPr="001A6ECB">
            <w:t>Руков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8F376F" w14:textId="37843834" w:rsidR="00E844B7" w:rsidRPr="001A6ECB" w:rsidRDefault="00E6084D" w:rsidP="00E844B7">
          <w:pPr>
            <w:pStyle w:val="a7"/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Кащенко М.А.</w:t>
          </w:r>
          <w:bookmarkStart w:id="0" w:name="_GoBack"/>
          <w:bookmarkEnd w:id="0"/>
          <w:r w:rsidR="00E844B7" w:rsidRPr="001A6ECB">
            <w:rPr>
              <w:bCs/>
              <w:sz w:val="16"/>
              <w:szCs w:val="16"/>
            </w:rPr>
            <w:t>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4E91E9" w14:textId="77777777" w:rsidR="00E844B7" w:rsidRPr="001A6ECB" w:rsidRDefault="00E844B7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14089C3" w14:textId="77777777" w:rsidR="00E844B7" w:rsidRPr="001A6ECB" w:rsidRDefault="00E844B7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3F1C9E4" w14:textId="77777777" w:rsidR="00E844B7" w:rsidRPr="001A6ECB" w:rsidRDefault="00E844B7" w:rsidP="00E844B7">
          <w:pPr>
            <w:pStyle w:val="a7"/>
            <w:jc w:val="center"/>
            <w:rPr>
              <w:i/>
              <w:sz w:val="28"/>
              <w:szCs w:val="2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DDB17AE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9283EC1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FC7C6F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3E6DCA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1206B275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</w:tr>
    <w:tr w:rsidR="00E844B7" w:rsidRPr="001A6ECB" w14:paraId="636BCB55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766D0C" w14:textId="77777777" w:rsidR="00E844B7" w:rsidRPr="001A6ECB" w:rsidRDefault="00E844B7" w:rsidP="00E844B7">
          <w:pPr>
            <w:pStyle w:val="a7"/>
          </w:pPr>
          <w:proofErr w:type="spellStart"/>
          <w:r w:rsidRPr="001A6ECB">
            <w:t>Реценз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423D19" w14:textId="343C9C53" w:rsidR="00E844B7" w:rsidRPr="001A6ECB" w:rsidRDefault="00E844B7" w:rsidP="00E844B7">
          <w:pPr>
            <w:pStyle w:val="a7"/>
            <w:ind w:right="-24"/>
            <w:rPr>
              <w:bCs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2EDCD3" w14:textId="77777777" w:rsidR="00E844B7" w:rsidRPr="001A6ECB" w:rsidRDefault="00E844B7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DA3E20" w14:textId="77777777" w:rsidR="00E844B7" w:rsidRPr="001A6ECB" w:rsidRDefault="00E844B7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08E49AA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DACB1C8" w14:textId="77777777" w:rsidR="00E844B7" w:rsidRPr="001A6ECB" w:rsidRDefault="00E844B7" w:rsidP="00E844B7">
          <w:pPr>
            <w:pStyle w:val="a7"/>
            <w:rPr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2D3A40" w14:textId="77777777" w:rsidR="00E844B7" w:rsidRPr="001A6ECB" w:rsidRDefault="00E844B7" w:rsidP="00E844B7">
          <w:pPr>
            <w:pStyle w:val="a7"/>
            <w:rPr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3205A2F" w14:textId="77777777" w:rsidR="00E844B7" w:rsidRPr="001A6ECB" w:rsidRDefault="00E844B7" w:rsidP="00E844B7">
          <w:pPr>
            <w:pStyle w:val="a7"/>
            <w:rPr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3061A5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5A1E9CA2" w14:textId="77777777" w:rsidR="00E844B7" w:rsidRPr="001A6ECB" w:rsidRDefault="00E844B7" w:rsidP="00E844B7">
          <w:pPr>
            <w:pStyle w:val="a7"/>
            <w:jc w:val="center"/>
            <w:rPr>
              <w:sz w:val="18"/>
            </w:rPr>
          </w:pPr>
        </w:p>
      </w:tc>
    </w:tr>
    <w:tr w:rsidR="00E844B7" w:rsidRPr="001A6ECB" w14:paraId="3C5B31CF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9645A4A" w14:textId="77777777" w:rsidR="00E844B7" w:rsidRPr="001A6ECB" w:rsidRDefault="00E844B7" w:rsidP="00E844B7">
          <w:pPr>
            <w:pStyle w:val="a7"/>
          </w:pPr>
          <w:proofErr w:type="spellStart"/>
          <w:r w:rsidRPr="001A6ECB">
            <w:t>Дипл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E89DA0" w14:textId="334CF013" w:rsidR="00E844B7" w:rsidRPr="001A6ECB" w:rsidRDefault="00E844B7" w:rsidP="00E844B7">
          <w:pPr>
            <w:pStyle w:val="a7"/>
            <w:ind w:right="-24"/>
            <w:rPr>
              <w:bCs/>
              <w:sz w:val="16"/>
              <w:szCs w:val="16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BF3EDAC" w14:textId="77777777" w:rsidR="00E844B7" w:rsidRPr="001A6ECB" w:rsidRDefault="00E844B7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F1C48F" w14:textId="77777777" w:rsidR="00E844B7" w:rsidRPr="001A6ECB" w:rsidRDefault="00E844B7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10EA36D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  <w:tc>
        <w:tcPr>
          <w:tcW w:w="1414" w:type="dxa"/>
          <w:gridSpan w:val="4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9A061A4" w14:textId="64AFCC60" w:rsidR="00E844B7" w:rsidRPr="001A6ECB" w:rsidRDefault="001A0EF5" w:rsidP="00E844B7">
          <w:pPr>
            <w:pStyle w:val="a7"/>
            <w:jc w:val="center"/>
            <w:rPr>
              <w:sz w:val="22"/>
              <w:szCs w:val="22"/>
            </w:rPr>
          </w:pPr>
          <w:r w:rsidRPr="001A6ECB">
            <w:rPr>
              <w:sz w:val="22"/>
              <w:szCs w:val="22"/>
            </w:rPr>
            <w:t xml:space="preserve">Лист </w:t>
          </w:r>
          <w:r w:rsidR="00F4617E">
            <w:rPr>
              <w:sz w:val="22"/>
              <w:szCs w:val="22"/>
            </w:rPr>
            <w:t>00</w:t>
          </w:r>
        </w:p>
      </w:tc>
      <w:tc>
        <w:tcPr>
          <w:tcW w:w="145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48CEB0A3" w14:textId="6B185788" w:rsidR="00E844B7" w:rsidRPr="001A6ECB" w:rsidRDefault="00E844B7" w:rsidP="00E844B7">
          <w:pPr>
            <w:pStyle w:val="a7"/>
            <w:jc w:val="center"/>
            <w:rPr>
              <w:sz w:val="22"/>
              <w:szCs w:val="22"/>
            </w:rPr>
          </w:pPr>
          <w:r w:rsidRPr="001A6ECB">
            <w:rPr>
              <w:sz w:val="22"/>
              <w:szCs w:val="22"/>
            </w:rPr>
            <w:t>Листов</w:t>
          </w:r>
          <w:r w:rsidR="00192C1A" w:rsidRPr="001A6ECB">
            <w:rPr>
              <w:sz w:val="22"/>
              <w:szCs w:val="22"/>
            </w:rPr>
            <w:t xml:space="preserve"> </w:t>
          </w:r>
          <w:r w:rsidR="00F4617E">
            <w:rPr>
              <w:sz w:val="22"/>
              <w:szCs w:val="22"/>
            </w:rPr>
            <w:t>00</w:t>
          </w:r>
        </w:p>
      </w:tc>
    </w:tr>
    <w:tr w:rsidR="00E844B7" w:rsidRPr="001A6ECB" w14:paraId="321FD1F1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192AED0" w14:textId="77777777" w:rsidR="00E844B7" w:rsidRPr="001A6ECB" w:rsidRDefault="00E844B7" w:rsidP="00E844B7">
          <w:pPr>
            <w:pStyle w:val="a7"/>
          </w:pPr>
          <w:proofErr w:type="spellStart"/>
          <w:r w:rsidRPr="001A6ECB">
            <w:t>Н.контр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3492885" w14:textId="6FFDBD85" w:rsidR="00E844B7" w:rsidRPr="001A6ECB" w:rsidRDefault="00E844B7" w:rsidP="00E844B7">
          <w:pPr>
            <w:pStyle w:val="a7"/>
            <w:rPr>
              <w:sz w:val="16"/>
              <w:szCs w:val="16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A450AE" w14:textId="77777777" w:rsidR="00E844B7" w:rsidRPr="001A6ECB" w:rsidRDefault="00E844B7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B7FF4D" w14:textId="77777777" w:rsidR="00E844B7" w:rsidRPr="001A6ECB" w:rsidRDefault="00E844B7" w:rsidP="00E844B7">
          <w:pPr>
            <w:pStyle w:val="a7"/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7C9E983" w14:textId="12B0E870" w:rsidR="00E844B7" w:rsidRPr="00C37679" w:rsidRDefault="00C37679" w:rsidP="00C37679">
          <w:pPr>
            <w:jc w:val="center"/>
            <w:rPr>
              <w:sz w:val="28"/>
              <w:szCs w:val="28"/>
            </w:rPr>
          </w:pPr>
          <w:r w:rsidRPr="005B4E87">
            <w:rPr>
              <w:sz w:val="28"/>
              <w:szCs w:val="28"/>
            </w:rPr>
            <w:t>Контекстная диаграмма IDEF0 бизнес – процессов сайта</w:t>
          </w:r>
        </w:p>
      </w:tc>
      <w:tc>
        <w:tcPr>
          <w:tcW w:w="2871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nil"/>
            <w:right w:val="nil"/>
          </w:tcBorders>
          <w:vAlign w:val="center"/>
        </w:tcPr>
        <w:p w14:paraId="48103DCE" w14:textId="77777777" w:rsidR="00E844B7" w:rsidRPr="001A6ECB" w:rsidRDefault="00E844B7" w:rsidP="00E844B7">
          <w:pPr>
            <w:pStyle w:val="a7"/>
            <w:jc w:val="center"/>
            <w:rPr>
              <w:i/>
              <w:sz w:val="22"/>
            </w:rPr>
          </w:pPr>
          <w:r w:rsidRPr="001A6ECB">
            <w:rPr>
              <w:sz w:val="32"/>
              <w:szCs w:val="32"/>
            </w:rPr>
            <w:t>ХЛК 641</w:t>
          </w:r>
        </w:p>
      </w:tc>
    </w:tr>
    <w:tr w:rsidR="00E844B7" w:rsidRPr="001A6ECB" w14:paraId="45D639BF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C5D6AE" w14:textId="77777777" w:rsidR="00E844B7" w:rsidRPr="001A6ECB" w:rsidRDefault="00E844B7" w:rsidP="00E844B7">
          <w:pPr>
            <w:pStyle w:val="a7"/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C999AC" w14:textId="77777777" w:rsidR="00E844B7" w:rsidRPr="001A6ECB" w:rsidRDefault="00E844B7" w:rsidP="00E844B7">
          <w:pPr>
            <w:pStyle w:val="a7"/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2190166" w14:textId="77777777" w:rsidR="00E844B7" w:rsidRPr="001A6ECB" w:rsidRDefault="00E844B7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4577C73" w14:textId="77777777" w:rsidR="00E844B7" w:rsidRPr="001A6ECB" w:rsidRDefault="00E844B7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1B4E0BD1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1C2801B5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</w:tr>
    <w:tr w:rsidR="00E844B7" w:rsidRPr="001A6ECB" w14:paraId="7AAB207A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67228AE" w14:textId="77777777" w:rsidR="00E844B7" w:rsidRPr="001A6ECB" w:rsidRDefault="00E844B7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48F8250" w14:textId="77777777" w:rsidR="00E844B7" w:rsidRPr="001A6ECB" w:rsidRDefault="00E844B7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30870E81" w14:textId="77777777" w:rsidR="00E844B7" w:rsidRPr="001A6ECB" w:rsidRDefault="00E844B7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84443BA" w14:textId="77777777" w:rsidR="00E844B7" w:rsidRPr="001A6ECB" w:rsidRDefault="00E844B7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7DE720BE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26E001A0" w14:textId="77777777" w:rsidR="00E844B7" w:rsidRPr="001A6ECB" w:rsidRDefault="00E844B7" w:rsidP="00E844B7">
          <w:pPr>
            <w:pStyle w:val="a7"/>
            <w:rPr>
              <w:i/>
              <w:sz w:val="22"/>
            </w:rPr>
          </w:pPr>
        </w:p>
      </w:tc>
    </w:tr>
  </w:tbl>
  <w:p w14:paraId="1209E1DB" w14:textId="77777777" w:rsidR="00E844B7" w:rsidRPr="001A6ECB" w:rsidRDefault="00E844B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465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89"/>
      <w:gridCol w:w="554"/>
      <w:gridCol w:w="1274"/>
      <w:gridCol w:w="832"/>
      <w:gridCol w:w="555"/>
      <w:gridCol w:w="3874"/>
      <w:gridCol w:w="283"/>
      <w:gridCol w:w="279"/>
      <w:gridCol w:w="283"/>
      <w:gridCol w:w="569"/>
      <w:gridCol w:w="438"/>
      <w:gridCol w:w="1019"/>
    </w:tblGrid>
    <w:tr w:rsidR="00FB696E" w14:paraId="3F26F06E" w14:textId="77777777" w:rsidTr="00B54858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CBFB8F" w14:textId="77777777" w:rsidR="00FB696E" w:rsidRPr="00A1078C" w:rsidRDefault="00B54858" w:rsidP="00B54858">
          <w:pPr>
            <w:pStyle w:val="a7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ptab w:relativeTo="indent" w:alignment="right" w:leader="none"/>
          </w:r>
          <w:r w:rsidR="00E844B7">
            <w:rPr>
              <w:rFonts w:ascii="ISOCPEUR" w:hAnsi="ISOCPEUR"/>
              <w:i/>
            </w:rPr>
            <w:ptab w:relativeTo="margin" w:alignment="right" w:leader="none"/>
          </w:r>
          <w:r w:rsidR="00FB696E">
            <w:rPr>
              <w:rFonts w:ascii="ISOCPEUR" w:hAnsi="ISOCPEUR"/>
              <w:i/>
            </w:rPr>
            <w:ptab w:relativeTo="indent" w:alignment="right" w:leader="none"/>
          </w: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7E67F5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366CEA9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130D20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EB5579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6745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7A3ADC6B" w14:textId="61E7C9B0" w:rsidR="00FB696E" w:rsidRPr="007A3B76" w:rsidRDefault="00FB696E" w:rsidP="00A1078C">
          <w:pPr>
            <w:pStyle w:val="a7"/>
            <w:jc w:val="center"/>
            <w:rPr>
              <w:rFonts w:ascii="ISOCPEUR" w:hAnsi="ISOCPEUR"/>
              <w:sz w:val="32"/>
              <w:szCs w:val="32"/>
            </w:rPr>
          </w:pPr>
          <w:r w:rsidRPr="007A3B76">
            <w:rPr>
              <w:rFonts w:ascii="ISOCPEUR" w:hAnsi="ISOCPEUR"/>
              <w:sz w:val="32"/>
              <w:szCs w:val="32"/>
            </w:rPr>
            <w:t xml:space="preserve">09.02.07 </w:t>
          </w:r>
          <w:r w:rsidR="00E54C7C" w:rsidRPr="005B4E87">
            <w:rPr>
              <w:rFonts w:ascii="ISOCPEUR" w:hAnsi="ISOCPEUR"/>
              <w:sz w:val="32"/>
              <w:szCs w:val="32"/>
            </w:rPr>
            <w:t>Д 8266</w:t>
          </w:r>
          <w:r w:rsidRPr="007A3B76">
            <w:rPr>
              <w:rFonts w:ascii="ISOCPEUR" w:hAnsi="ISOCPEUR"/>
              <w:sz w:val="32"/>
              <w:szCs w:val="32"/>
            </w:rPr>
            <w:t xml:space="preserve"> 2022 ДР-</w:t>
          </w:r>
          <w:r>
            <w:rPr>
              <w:rFonts w:ascii="ISOCPEUR" w:hAnsi="ISOCPEUR"/>
              <w:sz w:val="32"/>
              <w:szCs w:val="32"/>
            </w:rPr>
            <w:t>ГЧ</w:t>
          </w:r>
          <w:r w:rsidRPr="007A3B76">
            <w:rPr>
              <w:rFonts w:ascii="ISOCPEUR" w:hAnsi="ISOCPEUR"/>
              <w:sz w:val="32"/>
              <w:szCs w:val="32"/>
            </w:rPr>
            <w:t xml:space="preserve"> </w:t>
          </w:r>
        </w:p>
      </w:tc>
    </w:tr>
    <w:tr w:rsidR="00FB696E" w14:paraId="6F8C03E2" w14:textId="77777777" w:rsidTr="00B54858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3E273AB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7C3A71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DADA4B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F52F89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2D6EC3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6DFF206E" w14:textId="77777777" w:rsidR="00FB696E" w:rsidRPr="007A3B76" w:rsidRDefault="00FB696E" w:rsidP="007A3B76">
          <w:pPr>
            <w:pStyle w:val="a7"/>
            <w:jc w:val="center"/>
            <w:rPr>
              <w:rFonts w:ascii="ISOCPEUR" w:hAnsi="ISOCPEUR"/>
              <w:sz w:val="32"/>
              <w:szCs w:val="32"/>
            </w:rPr>
          </w:pPr>
        </w:p>
      </w:tc>
    </w:tr>
    <w:tr w:rsidR="00FB696E" w14:paraId="4FC39AD3" w14:textId="77777777" w:rsidTr="00B54858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7DF2E7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DC8739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A3C607C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94E5987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CD59C6" w14:textId="77777777" w:rsidR="00FB696E" w:rsidRPr="00A1078C" w:rsidRDefault="00FB696E" w:rsidP="007A3B76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09F9D095" w14:textId="77777777" w:rsidR="00FB696E" w:rsidRPr="007A3B76" w:rsidRDefault="00FB696E" w:rsidP="007A3B76">
          <w:pPr>
            <w:pStyle w:val="a7"/>
            <w:jc w:val="center"/>
            <w:rPr>
              <w:rFonts w:ascii="ISOCPEUR" w:hAnsi="ISOCPEUR"/>
              <w:sz w:val="32"/>
              <w:szCs w:val="32"/>
            </w:rPr>
          </w:pPr>
        </w:p>
      </w:tc>
    </w:tr>
    <w:tr w:rsidR="00E54C7C" w14:paraId="3439137D" w14:textId="77777777" w:rsidTr="00B54858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E17816C" w14:textId="77777777" w:rsidR="00E54C7C" w:rsidRPr="00A1078C" w:rsidRDefault="00E54C7C" w:rsidP="00E54C7C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CCCDE0" w14:textId="77777777" w:rsidR="00E54C7C" w:rsidRPr="00A1078C" w:rsidRDefault="00E54C7C" w:rsidP="00E54C7C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A02C258" w14:textId="77777777" w:rsidR="00E54C7C" w:rsidRPr="00A1078C" w:rsidRDefault="00E54C7C" w:rsidP="00E54C7C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6E69E1B" w14:textId="77777777" w:rsidR="00E54C7C" w:rsidRPr="00A1078C" w:rsidRDefault="00E54C7C" w:rsidP="00E54C7C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4C60A0" w14:textId="77777777" w:rsidR="00E54C7C" w:rsidRPr="00A1078C" w:rsidRDefault="00E54C7C" w:rsidP="00E54C7C">
          <w:pPr>
            <w:pStyle w:val="a7"/>
            <w:rPr>
              <w:rFonts w:ascii="ISOCPEUR" w:hAnsi="ISOCPEUR"/>
              <w:i/>
            </w:rPr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523CCC4" w14:textId="7FC6503A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24"/>
            </w:rPr>
          </w:pPr>
          <w:r w:rsidRPr="005B4E87">
            <w:rPr>
              <w:rFonts w:ascii="ISOCPEUR" w:hAnsi="ISOCPEUR"/>
              <w:sz w:val="28"/>
              <w:szCs w:val="28"/>
            </w:rPr>
            <w:t>Разработка сайт-портфолио учителя на платформе «DJANGO»</w:t>
          </w:r>
        </w:p>
      </w:tc>
      <w:tc>
        <w:tcPr>
          <w:tcW w:w="845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9735198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Лит</w:t>
          </w:r>
        </w:p>
      </w:tc>
      <w:tc>
        <w:tcPr>
          <w:tcW w:w="100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0E1E9E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Масса</w:t>
          </w:r>
        </w:p>
      </w:tc>
      <w:tc>
        <w:tcPr>
          <w:tcW w:w="101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10B96A8B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Масштаб</w:t>
          </w:r>
        </w:p>
      </w:tc>
    </w:tr>
    <w:tr w:rsidR="00E54C7C" w14:paraId="4CE8D996" w14:textId="77777777" w:rsidTr="00B54858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CAD76B5" w14:textId="77777777" w:rsidR="00E54C7C" w:rsidRPr="00A1078C" w:rsidRDefault="00E54C7C" w:rsidP="00E54C7C">
          <w:pPr>
            <w:pStyle w:val="a7"/>
            <w:ind w:right="-14"/>
            <w:jc w:val="center"/>
            <w:rPr>
              <w:rFonts w:ascii="ISOCPEUR" w:hAnsi="ISOCPEUR"/>
            </w:rPr>
          </w:pPr>
          <w:proofErr w:type="spellStart"/>
          <w:r w:rsidRPr="00A1078C">
            <w:rPr>
              <w:rFonts w:ascii="ISOCPEUR" w:hAnsi="ISOCPEUR"/>
            </w:rPr>
            <w:t>и</w:t>
          </w:r>
          <w:r>
            <w:rPr>
              <w:rFonts w:ascii="ISOCPEUR" w:hAnsi="ISOCPEUR"/>
            </w:rPr>
            <w:t>зм</w:t>
          </w:r>
          <w:proofErr w:type="spellEnd"/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AFBE7D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Лист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22BBF36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№ докум.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35379EC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Подп.</w:t>
          </w: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4791D97" w14:textId="77777777" w:rsidR="00E54C7C" w:rsidRPr="00A1078C" w:rsidRDefault="00E54C7C" w:rsidP="00E54C7C">
          <w:pPr>
            <w:pStyle w:val="a7"/>
            <w:jc w:val="center"/>
            <w:rPr>
              <w:rFonts w:ascii="ISOCPEUR" w:hAnsi="ISOCPEUR"/>
            </w:rPr>
          </w:pPr>
          <w:r w:rsidRPr="00A1078C">
            <w:rPr>
              <w:rFonts w:ascii="ISOCPEUR" w:hAnsi="ISOCPEUR"/>
            </w:rPr>
            <w:t>Дата</w:t>
          </w: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570EEF1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8B5929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  <w:tc>
        <w:tcPr>
          <w:tcW w:w="27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E849EC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E6895E8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  <w:tc>
        <w:tcPr>
          <w:tcW w:w="1007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4BE7CF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  <w:tc>
        <w:tcPr>
          <w:tcW w:w="101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3408B3DC" w14:textId="77777777" w:rsidR="00E54C7C" w:rsidRPr="007A3B76" w:rsidRDefault="00E54C7C" w:rsidP="00E54C7C">
          <w:pPr>
            <w:pStyle w:val="a7"/>
            <w:rPr>
              <w:rFonts w:ascii="ISOCPEUR" w:hAnsi="ISOCPEUR"/>
              <w:sz w:val="22"/>
            </w:rPr>
          </w:pPr>
        </w:p>
      </w:tc>
    </w:tr>
    <w:tr w:rsidR="00E54C7C" w14:paraId="3EC7AF06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BF02117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  <w:proofErr w:type="spellStart"/>
          <w:r w:rsidRPr="00A1078C">
            <w:rPr>
              <w:rFonts w:ascii="ISOCPEUR" w:hAnsi="ISOCPEUR"/>
            </w:rPr>
            <w:t>Руков</w:t>
          </w:r>
          <w:proofErr w:type="spellEnd"/>
          <w:r w:rsidRPr="00A1078C">
            <w:rPr>
              <w:rFonts w:ascii="ISOCPEUR" w:hAnsi="ISOCPEUR"/>
            </w:rPr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63241C6" w14:textId="77777777" w:rsidR="00E54C7C" w:rsidRPr="00A1078C" w:rsidRDefault="00E54C7C" w:rsidP="00E54C7C">
          <w:pPr>
            <w:pStyle w:val="a7"/>
            <w:rPr>
              <w:rFonts w:ascii="ISOCPEUR" w:hAnsi="ISOCPEUR"/>
              <w:sz w:val="16"/>
              <w:szCs w:val="16"/>
            </w:rPr>
          </w:pPr>
          <w:r w:rsidRPr="00A1078C">
            <w:rPr>
              <w:rFonts w:ascii="ISOCPEUR" w:hAnsi="ISOCPEUR"/>
              <w:bCs/>
              <w:sz w:val="16"/>
              <w:szCs w:val="16"/>
            </w:rPr>
            <w:t>Маштакова А.А.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1241A4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6CFBF5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040AB582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i/>
              <w:sz w:val="28"/>
              <w:szCs w:val="2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9E1E4FD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1A908E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8287ED6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96BD1F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35E21EE3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</w:tr>
    <w:tr w:rsidR="00E54C7C" w14:paraId="712AA6AC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925ABD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  <w:proofErr w:type="spellStart"/>
          <w:r w:rsidRPr="00A1078C">
            <w:rPr>
              <w:rFonts w:ascii="ISOCPEUR" w:hAnsi="ISOCPEUR"/>
            </w:rPr>
            <w:t>Реценз</w:t>
          </w:r>
          <w:proofErr w:type="spellEnd"/>
          <w:r w:rsidRPr="00A1078C">
            <w:rPr>
              <w:rFonts w:ascii="ISOCPEUR" w:hAnsi="ISOCPEUR"/>
            </w:rPr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2AFCB2B" w14:textId="249629BD" w:rsidR="00E54C7C" w:rsidRPr="00A1078C" w:rsidRDefault="00E54C7C" w:rsidP="00E54C7C">
          <w:pPr>
            <w:pStyle w:val="a7"/>
            <w:ind w:right="-24"/>
            <w:rPr>
              <w:rFonts w:ascii="ISOCPEUR" w:hAnsi="ISOCPEUR"/>
              <w:bCs/>
            </w:rPr>
          </w:pPr>
          <w:r w:rsidRPr="003E541B">
            <w:rPr>
              <w:rFonts w:ascii="ISOCPEUR" w:hAnsi="ISOCPEUR"/>
              <w:bCs/>
            </w:rPr>
            <w:t>Панина Н.В.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D120789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B80795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A07BFDD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65847DE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3C9ED88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4AA6B1A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8DB7F1D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57A85DFD" w14:textId="77777777" w:rsidR="00E54C7C" w:rsidRPr="007A3B76" w:rsidRDefault="00E54C7C" w:rsidP="00E54C7C">
          <w:pPr>
            <w:pStyle w:val="a7"/>
            <w:jc w:val="center"/>
            <w:rPr>
              <w:rFonts w:ascii="ISOCPEUR" w:hAnsi="ISOCPEUR"/>
              <w:sz w:val="18"/>
            </w:rPr>
          </w:pPr>
        </w:p>
      </w:tc>
    </w:tr>
    <w:tr w:rsidR="00E54C7C" w14:paraId="1CDDDF3A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C4906AE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  <w:proofErr w:type="spellStart"/>
          <w:r w:rsidRPr="00A1078C">
            <w:rPr>
              <w:rFonts w:ascii="ISOCPEUR" w:hAnsi="ISOCPEUR"/>
            </w:rPr>
            <w:t>Дипл</w:t>
          </w:r>
          <w:proofErr w:type="spellEnd"/>
          <w:r w:rsidRPr="00A1078C">
            <w:rPr>
              <w:rFonts w:ascii="ISOCPEUR" w:hAnsi="ISOCPEUR"/>
            </w:rPr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891EDCB" w14:textId="3D9A7BF7" w:rsidR="00E54C7C" w:rsidRPr="003E541B" w:rsidRDefault="00E54C7C" w:rsidP="00E54C7C">
          <w:pPr>
            <w:pStyle w:val="a7"/>
            <w:ind w:right="-24"/>
            <w:rPr>
              <w:rFonts w:ascii="ISOCPEUR" w:hAnsi="ISOCPEUR"/>
              <w:bCs/>
              <w:sz w:val="16"/>
              <w:szCs w:val="16"/>
            </w:rPr>
          </w:pPr>
          <w:r w:rsidRPr="003E541B">
            <w:rPr>
              <w:rFonts w:ascii="ISOCPEUR" w:hAnsi="ISOCPEUR"/>
              <w:bCs/>
              <w:sz w:val="16"/>
              <w:szCs w:val="16"/>
            </w:rPr>
            <w:t>Данилевич П.А.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15C6182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0158D20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D3B063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1414" w:type="dxa"/>
          <w:gridSpan w:val="4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227C70" w14:textId="77777777" w:rsidR="00E54C7C" w:rsidRPr="00EE0226" w:rsidRDefault="00E54C7C" w:rsidP="00E54C7C">
          <w:pPr>
            <w:pStyle w:val="a7"/>
            <w:jc w:val="center"/>
            <w:rPr>
              <w:rFonts w:ascii="ISOCPEUR" w:hAnsi="ISOCPEUR"/>
              <w:sz w:val="22"/>
              <w:szCs w:val="22"/>
            </w:rPr>
          </w:pPr>
          <w:r>
            <w:rPr>
              <w:rFonts w:ascii="ISOCPEUR" w:hAnsi="ISOCPEUR"/>
              <w:sz w:val="22"/>
              <w:szCs w:val="22"/>
            </w:rPr>
            <w:t>Лист</w:t>
          </w:r>
        </w:p>
      </w:tc>
      <w:tc>
        <w:tcPr>
          <w:tcW w:w="145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570CB08C" w14:textId="77777777" w:rsidR="00E54C7C" w:rsidRPr="00EE0226" w:rsidRDefault="00E54C7C" w:rsidP="00E54C7C">
          <w:pPr>
            <w:pStyle w:val="a7"/>
            <w:jc w:val="center"/>
            <w:rPr>
              <w:rFonts w:ascii="ISOCPEUR" w:hAnsi="ISOCPEUR"/>
              <w:sz w:val="22"/>
              <w:szCs w:val="22"/>
            </w:rPr>
          </w:pPr>
          <w:r>
            <w:rPr>
              <w:rFonts w:ascii="ISOCPEUR" w:hAnsi="ISOCPEUR"/>
              <w:sz w:val="22"/>
              <w:szCs w:val="22"/>
            </w:rPr>
            <w:t>Листов</w:t>
          </w:r>
        </w:p>
      </w:tc>
    </w:tr>
    <w:tr w:rsidR="00E54C7C" w14:paraId="7E9A4C45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C96AEC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  <w:proofErr w:type="spellStart"/>
          <w:r w:rsidRPr="00A1078C">
            <w:rPr>
              <w:rFonts w:ascii="ISOCPEUR" w:hAnsi="ISOCPEUR"/>
            </w:rPr>
            <w:t>Н.контр</w:t>
          </w:r>
          <w:proofErr w:type="spellEnd"/>
          <w:r w:rsidRPr="00A1078C">
            <w:rPr>
              <w:rFonts w:ascii="ISOCPEUR" w:hAnsi="ISOCPEUR"/>
            </w:rPr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81791B5" w14:textId="77777777" w:rsidR="00E54C7C" w:rsidRPr="003E541B" w:rsidRDefault="00E54C7C" w:rsidP="00E54C7C">
          <w:pPr>
            <w:pStyle w:val="a7"/>
            <w:rPr>
              <w:rFonts w:ascii="ISOCPEUR" w:hAnsi="ISOCPEUR"/>
              <w:sz w:val="16"/>
              <w:szCs w:val="16"/>
            </w:rPr>
          </w:pPr>
          <w:r w:rsidRPr="003E541B">
            <w:rPr>
              <w:rFonts w:ascii="ISOCPEUR" w:hAnsi="ISOCPEUR"/>
              <w:sz w:val="16"/>
              <w:szCs w:val="16"/>
            </w:rPr>
            <w:t>Хрулева Е.В.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B3DD2E0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DCFBA9C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3536C758" w14:textId="77777777" w:rsidR="00E54C7C" w:rsidRPr="00FB696E" w:rsidRDefault="00E54C7C" w:rsidP="00E54C7C">
          <w:pPr>
            <w:pStyle w:val="a7"/>
            <w:jc w:val="center"/>
            <w:rPr>
              <w:rFonts w:ascii="ISOCPEUR" w:hAnsi="ISOCPEUR"/>
              <w:sz w:val="22"/>
            </w:rPr>
          </w:pPr>
          <w:r>
            <w:rPr>
              <w:rFonts w:ascii="ISOCPEUR" w:hAnsi="ISOCPEUR"/>
              <w:sz w:val="22"/>
            </w:rPr>
            <w:t xml:space="preserve">Контекстная </w:t>
          </w:r>
          <w:r w:rsidRPr="00FB696E">
            <w:rPr>
              <w:rFonts w:ascii="ISOCPEUR" w:hAnsi="ISOCPEUR"/>
              <w:sz w:val="22"/>
            </w:rPr>
            <w:t>диаграмма</w:t>
          </w:r>
        </w:p>
      </w:tc>
      <w:tc>
        <w:tcPr>
          <w:tcW w:w="2871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nil"/>
            <w:right w:val="nil"/>
          </w:tcBorders>
          <w:vAlign w:val="center"/>
        </w:tcPr>
        <w:p w14:paraId="118A3830" w14:textId="77777777" w:rsidR="00E54C7C" w:rsidRPr="00347D02" w:rsidRDefault="00E54C7C" w:rsidP="00E54C7C">
          <w:pPr>
            <w:pStyle w:val="a7"/>
            <w:jc w:val="center"/>
            <w:rPr>
              <w:rFonts w:ascii="ISOCPEUR" w:hAnsi="ISOCPEUR"/>
              <w:i/>
              <w:sz w:val="22"/>
            </w:rPr>
          </w:pPr>
          <w:r w:rsidRPr="007A3B76">
            <w:rPr>
              <w:rFonts w:ascii="ISOCPEUR" w:hAnsi="ISOCPEUR"/>
              <w:sz w:val="32"/>
              <w:szCs w:val="32"/>
            </w:rPr>
            <w:t>ХЛК</w:t>
          </w:r>
          <w:r>
            <w:rPr>
              <w:rFonts w:ascii="ISOCPEUR" w:hAnsi="ISOCPEUR"/>
              <w:sz w:val="32"/>
              <w:szCs w:val="32"/>
            </w:rPr>
            <w:t xml:space="preserve"> 641</w:t>
          </w:r>
        </w:p>
      </w:tc>
    </w:tr>
    <w:tr w:rsidR="00E54C7C" w14:paraId="243F5DF9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06CF42C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EDFEE42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C4559D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A151BCF" w14:textId="77777777" w:rsidR="00E54C7C" w:rsidRPr="00A1078C" w:rsidRDefault="00E54C7C" w:rsidP="00E54C7C">
          <w:pPr>
            <w:pStyle w:val="a7"/>
            <w:rPr>
              <w:rFonts w:ascii="ISOCPEUR" w:hAnsi="ISOCPEUR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6D8C1BF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648D854A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</w:tr>
    <w:tr w:rsidR="00E54C7C" w14:paraId="5FFE5097" w14:textId="77777777" w:rsidTr="00B54858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E04D720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0ABDACE9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99F28A8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9E78FD8" w14:textId="77777777" w:rsidR="00E54C7C" w:rsidRPr="007A3B76" w:rsidRDefault="00E54C7C" w:rsidP="00E54C7C">
          <w:pPr>
            <w:pStyle w:val="a7"/>
            <w:rPr>
              <w:rFonts w:ascii="ISOCPEUR" w:hAnsi="ISOCPEUR"/>
              <w:sz w:val="18"/>
              <w:szCs w:val="18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3863101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6E12BD8A" w14:textId="77777777" w:rsidR="00E54C7C" w:rsidRPr="00347D02" w:rsidRDefault="00E54C7C" w:rsidP="00E54C7C">
          <w:pPr>
            <w:pStyle w:val="a7"/>
            <w:rPr>
              <w:rFonts w:ascii="ISOCPEUR" w:hAnsi="ISOCPEUR"/>
              <w:i/>
              <w:sz w:val="22"/>
            </w:rPr>
          </w:pPr>
        </w:p>
      </w:tc>
    </w:tr>
  </w:tbl>
  <w:p w14:paraId="3A669BA1" w14:textId="77777777" w:rsidR="00FB696E" w:rsidRDefault="00FB696E">
    <w:pPr>
      <w:pStyle w:val="a7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4649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89"/>
      <w:gridCol w:w="554"/>
      <w:gridCol w:w="1274"/>
      <w:gridCol w:w="832"/>
      <w:gridCol w:w="555"/>
      <w:gridCol w:w="3874"/>
      <w:gridCol w:w="283"/>
      <w:gridCol w:w="279"/>
      <w:gridCol w:w="283"/>
      <w:gridCol w:w="569"/>
      <w:gridCol w:w="438"/>
      <w:gridCol w:w="1019"/>
    </w:tblGrid>
    <w:tr w:rsidR="00A65161" w:rsidRPr="001A6ECB" w14:paraId="640CA79D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46AB8C9" w14:textId="77777777" w:rsidR="00A65161" w:rsidRPr="001A6ECB" w:rsidRDefault="00A65161" w:rsidP="00E844B7">
          <w:pPr>
            <w:pStyle w:val="a7"/>
            <w:rPr>
              <w:i/>
            </w:rPr>
          </w:pPr>
          <w:r w:rsidRPr="001A6ECB">
            <w:rPr>
              <w:i/>
            </w:rPr>
            <w:ptab w:relativeTo="margin" w:alignment="right" w:leader="none"/>
          </w:r>
          <w:r w:rsidRPr="001A6ECB">
            <w:rPr>
              <w:i/>
            </w:rPr>
            <w:ptab w:relativeTo="indent" w:alignment="right" w:leader="none"/>
          </w: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D3FA0AE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D040CBF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F69FDE9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3EBDAB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71FF23C8" w14:textId="1EC47A09" w:rsidR="00A65161" w:rsidRPr="001A6ECB" w:rsidRDefault="00F4617E" w:rsidP="00E844B7">
          <w:pPr>
            <w:pStyle w:val="a7"/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0000</w:t>
          </w:r>
          <w:r w:rsidR="00A65161" w:rsidRPr="001A6ECB">
            <w:rPr>
              <w:sz w:val="32"/>
              <w:szCs w:val="32"/>
            </w:rPr>
            <w:t xml:space="preserve"> </w:t>
          </w:r>
        </w:p>
      </w:tc>
    </w:tr>
    <w:tr w:rsidR="00A65161" w:rsidRPr="001A6ECB" w14:paraId="3A24C4D9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872AE5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856C81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9A07E7B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D212AEC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C786B7D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52C06663" w14:textId="77777777" w:rsidR="00A65161" w:rsidRPr="001A6ECB" w:rsidRDefault="00A65161" w:rsidP="00E844B7">
          <w:pPr>
            <w:pStyle w:val="a7"/>
            <w:jc w:val="center"/>
            <w:rPr>
              <w:sz w:val="32"/>
              <w:szCs w:val="32"/>
            </w:rPr>
          </w:pPr>
        </w:p>
      </w:tc>
    </w:tr>
    <w:tr w:rsidR="00A65161" w:rsidRPr="001A6ECB" w14:paraId="588E39F7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FA08D5A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5B8B57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BFD53AE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0803A90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538600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6745" w:type="dxa"/>
          <w:gridSpan w:val="7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29485FC1" w14:textId="77777777" w:rsidR="00A65161" w:rsidRPr="001A6ECB" w:rsidRDefault="00A65161" w:rsidP="00E844B7">
          <w:pPr>
            <w:pStyle w:val="a7"/>
            <w:jc w:val="center"/>
            <w:rPr>
              <w:sz w:val="32"/>
              <w:szCs w:val="32"/>
            </w:rPr>
          </w:pPr>
        </w:p>
      </w:tc>
    </w:tr>
    <w:tr w:rsidR="00A65161" w:rsidRPr="001A6ECB" w14:paraId="6845D84B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52A42D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4713E51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709FD0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6AFC819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09C699B" w14:textId="77777777" w:rsidR="00A65161" w:rsidRPr="001A6ECB" w:rsidRDefault="00A65161" w:rsidP="00E844B7">
          <w:pPr>
            <w:pStyle w:val="a7"/>
            <w:rPr>
              <w:i/>
            </w:rPr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B8C4956" w14:textId="474065E7" w:rsidR="00A65161" w:rsidRPr="001A6ECB" w:rsidRDefault="00A65161" w:rsidP="00E844B7">
          <w:pPr>
            <w:pStyle w:val="a7"/>
            <w:jc w:val="center"/>
            <w:rPr>
              <w:sz w:val="24"/>
            </w:rPr>
          </w:pPr>
        </w:p>
      </w:tc>
      <w:tc>
        <w:tcPr>
          <w:tcW w:w="845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FE61C8A" w14:textId="77777777" w:rsidR="00A65161" w:rsidRPr="001A6ECB" w:rsidRDefault="00A65161" w:rsidP="00E844B7">
          <w:pPr>
            <w:pStyle w:val="a7"/>
            <w:jc w:val="center"/>
          </w:pPr>
          <w:r w:rsidRPr="001A6ECB">
            <w:t>Лит</w:t>
          </w:r>
        </w:p>
      </w:tc>
      <w:tc>
        <w:tcPr>
          <w:tcW w:w="100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9E1D217" w14:textId="77777777" w:rsidR="00A65161" w:rsidRPr="001A6ECB" w:rsidRDefault="00A65161" w:rsidP="00E844B7">
          <w:pPr>
            <w:pStyle w:val="a7"/>
            <w:jc w:val="center"/>
          </w:pPr>
          <w:r w:rsidRPr="001A6ECB">
            <w:t>Масса</w:t>
          </w:r>
        </w:p>
      </w:tc>
      <w:tc>
        <w:tcPr>
          <w:tcW w:w="101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1745B538" w14:textId="77777777" w:rsidR="00A65161" w:rsidRPr="001A6ECB" w:rsidRDefault="00A65161" w:rsidP="00E844B7">
          <w:pPr>
            <w:pStyle w:val="a7"/>
            <w:jc w:val="center"/>
          </w:pPr>
          <w:r w:rsidRPr="001A6ECB">
            <w:t>Масштаб</w:t>
          </w:r>
        </w:p>
      </w:tc>
    </w:tr>
    <w:tr w:rsidR="00A65161" w:rsidRPr="001A6ECB" w14:paraId="31899F4A" w14:textId="77777777" w:rsidTr="003B28C4">
      <w:trPr>
        <w:cantSplit/>
      </w:trPr>
      <w:tc>
        <w:tcPr>
          <w:tcW w:w="38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87A2DD" w14:textId="77777777" w:rsidR="00A65161" w:rsidRPr="001A6ECB" w:rsidRDefault="00A65161" w:rsidP="00E844B7">
          <w:pPr>
            <w:pStyle w:val="a7"/>
            <w:ind w:right="-14"/>
            <w:jc w:val="center"/>
          </w:pPr>
          <w:proofErr w:type="spellStart"/>
          <w:r w:rsidRPr="001A6ECB">
            <w:t>изм</w:t>
          </w:r>
          <w:proofErr w:type="spellEnd"/>
        </w:p>
      </w:tc>
      <w:tc>
        <w:tcPr>
          <w:tcW w:w="5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07FEE86" w14:textId="77777777" w:rsidR="00A65161" w:rsidRPr="001A6ECB" w:rsidRDefault="00A65161" w:rsidP="00E844B7">
          <w:pPr>
            <w:pStyle w:val="a7"/>
            <w:jc w:val="center"/>
          </w:pPr>
          <w:r w:rsidRPr="001A6ECB">
            <w:t>Лист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6EE5648" w14:textId="77777777" w:rsidR="00A65161" w:rsidRPr="001A6ECB" w:rsidRDefault="00A65161" w:rsidP="00E844B7">
          <w:pPr>
            <w:pStyle w:val="a7"/>
            <w:jc w:val="center"/>
          </w:pPr>
          <w:r w:rsidRPr="001A6ECB">
            <w:t>№ докум.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070EC8F" w14:textId="77777777" w:rsidR="00A65161" w:rsidRPr="001A6ECB" w:rsidRDefault="00A65161" w:rsidP="00E844B7">
          <w:pPr>
            <w:pStyle w:val="a7"/>
            <w:jc w:val="center"/>
          </w:pPr>
          <w:r w:rsidRPr="001A6ECB">
            <w:t>Подп.</w:t>
          </w: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301312" w14:textId="77777777" w:rsidR="00A65161" w:rsidRPr="001A6ECB" w:rsidRDefault="00A65161" w:rsidP="00E844B7">
          <w:pPr>
            <w:pStyle w:val="a7"/>
            <w:jc w:val="center"/>
          </w:pPr>
          <w:r w:rsidRPr="001A6ECB">
            <w:t>Дата</w:t>
          </w: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A5893AC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3260A2B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  <w:tc>
        <w:tcPr>
          <w:tcW w:w="27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6107EA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6794BE3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  <w:tc>
        <w:tcPr>
          <w:tcW w:w="1007" w:type="dxa"/>
          <w:gridSpan w:val="2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6611FED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  <w:tc>
        <w:tcPr>
          <w:tcW w:w="1019" w:type="dxa"/>
          <w:vMerge w:val="restart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4712A67B" w14:textId="77777777" w:rsidR="00A65161" w:rsidRPr="001A6ECB" w:rsidRDefault="00A65161" w:rsidP="00E844B7">
          <w:pPr>
            <w:pStyle w:val="a7"/>
            <w:rPr>
              <w:sz w:val="22"/>
            </w:rPr>
          </w:pPr>
        </w:p>
      </w:tc>
    </w:tr>
    <w:tr w:rsidR="00A65161" w:rsidRPr="001A6ECB" w14:paraId="439090D7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7B0B539" w14:textId="77777777" w:rsidR="00A65161" w:rsidRPr="001A6ECB" w:rsidRDefault="00A65161" w:rsidP="00E844B7">
          <w:pPr>
            <w:pStyle w:val="a7"/>
          </w:pPr>
          <w:proofErr w:type="spellStart"/>
          <w:r w:rsidRPr="001A6ECB">
            <w:t>Руков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1250F4B" w14:textId="2D7DC33C" w:rsidR="00A65161" w:rsidRPr="001A6ECB" w:rsidRDefault="00E6084D" w:rsidP="00E844B7">
          <w:pPr>
            <w:pStyle w:val="a7"/>
            <w:rPr>
              <w:sz w:val="16"/>
              <w:szCs w:val="16"/>
            </w:rPr>
          </w:pPr>
          <w:r>
            <w:rPr>
              <w:bCs/>
              <w:sz w:val="16"/>
              <w:szCs w:val="16"/>
            </w:rPr>
            <w:t>Кащенко М</w:t>
          </w:r>
          <w:r>
            <w:rPr>
              <w:bCs/>
              <w:sz w:val="16"/>
              <w:szCs w:val="16"/>
              <w:lang w:val="en-US"/>
            </w:rPr>
            <w:t>.</w:t>
          </w:r>
          <w:r>
            <w:rPr>
              <w:bCs/>
              <w:sz w:val="16"/>
              <w:szCs w:val="16"/>
            </w:rPr>
            <w:t>А</w:t>
          </w:r>
          <w:r>
            <w:rPr>
              <w:bCs/>
              <w:sz w:val="16"/>
              <w:szCs w:val="16"/>
              <w:lang w:val="en-US"/>
            </w:rPr>
            <w:t>.</w:t>
          </w:r>
          <w:r w:rsidR="00A65161" w:rsidRPr="001A6ECB">
            <w:rPr>
              <w:bCs/>
              <w:sz w:val="16"/>
              <w:szCs w:val="16"/>
            </w:rPr>
            <w:t>.</w:t>
          </w: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C883F1" w14:textId="77777777" w:rsidR="00A65161" w:rsidRPr="001A6ECB" w:rsidRDefault="00A65161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87A8A46" w14:textId="77777777" w:rsidR="00A65161" w:rsidRPr="001A6ECB" w:rsidRDefault="00A65161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0174B1D" w14:textId="77777777" w:rsidR="00A65161" w:rsidRPr="001A6ECB" w:rsidRDefault="00A65161" w:rsidP="00E844B7">
          <w:pPr>
            <w:pStyle w:val="a7"/>
            <w:jc w:val="center"/>
            <w:rPr>
              <w:i/>
              <w:sz w:val="28"/>
              <w:szCs w:val="2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A96D68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6D6E866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D9E850B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562D7BB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5BFAE784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</w:tr>
    <w:tr w:rsidR="00A65161" w:rsidRPr="001A6ECB" w14:paraId="52E834D2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C115270" w14:textId="77777777" w:rsidR="00A65161" w:rsidRPr="001A6ECB" w:rsidRDefault="00A65161" w:rsidP="00E844B7">
          <w:pPr>
            <w:pStyle w:val="a7"/>
          </w:pPr>
          <w:proofErr w:type="spellStart"/>
          <w:r w:rsidRPr="001A6ECB">
            <w:t>Реценз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944D5B" w14:textId="639E555C" w:rsidR="00A65161" w:rsidRPr="001A6ECB" w:rsidRDefault="00A65161" w:rsidP="00E844B7">
          <w:pPr>
            <w:pStyle w:val="a7"/>
            <w:ind w:right="-24"/>
            <w:rPr>
              <w:bCs/>
              <w:sz w:val="16"/>
              <w:szCs w:val="16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687E83" w14:textId="77777777" w:rsidR="00A65161" w:rsidRPr="001A6ECB" w:rsidRDefault="00A65161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ECA5B5A" w14:textId="77777777" w:rsidR="00A65161" w:rsidRPr="001A6ECB" w:rsidRDefault="00A65161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41F7DE4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72D406A" w14:textId="77777777" w:rsidR="00A65161" w:rsidRPr="001A6ECB" w:rsidRDefault="00A65161" w:rsidP="00E844B7">
          <w:pPr>
            <w:pStyle w:val="a7"/>
            <w:rPr>
              <w:sz w:val="18"/>
            </w:rPr>
          </w:pPr>
        </w:p>
      </w:tc>
      <w:tc>
        <w:tcPr>
          <w:tcW w:w="27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E0CD8E8" w14:textId="77777777" w:rsidR="00A65161" w:rsidRPr="001A6ECB" w:rsidRDefault="00A65161" w:rsidP="00E844B7">
          <w:pPr>
            <w:pStyle w:val="a7"/>
            <w:rPr>
              <w:sz w:val="18"/>
            </w:rPr>
          </w:pPr>
        </w:p>
      </w:tc>
      <w:tc>
        <w:tcPr>
          <w:tcW w:w="283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EA112E" w14:textId="77777777" w:rsidR="00A65161" w:rsidRPr="001A6ECB" w:rsidRDefault="00A65161" w:rsidP="00E844B7">
          <w:pPr>
            <w:pStyle w:val="a7"/>
            <w:rPr>
              <w:sz w:val="18"/>
            </w:rPr>
          </w:pPr>
        </w:p>
      </w:tc>
      <w:tc>
        <w:tcPr>
          <w:tcW w:w="1007" w:type="dxa"/>
          <w:gridSpan w:val="2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A1BD78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  <w:tc>
        <w:tcPr>
          <w:tcW w:w="1019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</w:tcPr>
        <w:p w14:paraId="42EE816E" w14:textId="77777777" w:rsidR="00A65161" w:rsidRPr="001A6ECB" w:rsidRDefault="00A65161" w:rsidP="00E844B7">
          <w:pPr>
            <w:pStyle w:val="a7"/>
            <w:jc w:val="center"/>
            <w:rPr>
              <w:sz w:val="18"/>
            </w:rPr>
          </w:pPr>
        </w:p>
      </w:tc>
    </w:tr>
    <w:tr w:rsidR="00A65161" w:rsidRPr="001A6ECB" w14:paraId="0B00EBE5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13F50A7" w14:textId="77777777" w:rsidR="00A65161" w:rsidRPr="001A6ECB" w:rsidRDefault="00A65161" w:rsidP="00E844B7">
          <w:pPr>
            <w:pStyle w:val="a7"/>
          </w:pPr>
          <w:proofErr w:type="spellStart"/>
          <w:r w:rsidRPr="001A6ECB">
            <w:t>Дипл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505F3E0" w14:textId="54D749E3" w:rsidR="00A65161" w:rsidRPr="001A6ECB" w:rsidRDefault="00A65161" w:rsidP="00E844B7">
          <w:pPr>
            <w:pStyle w:val="a7"/>
            <w:ind w:right="-24"/>
            <w:rPr>
              <w:bCs/>
              <w:sz w:val="16"/>
              <w:szCs w:val="16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69D714" w14:textId="77777777" w:rsidR="00A65161" w:rsidRPr="001A6ECB" w:rsidRDefault="00A65161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76CFA06" w14:textId="77777777" w:rsidR="00A65161" w:rsidRPr="001A6ECB" w:rsidRDefault="00A65161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C09743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  <w:tc>
        <w:tcPr>
          <w:tcW w:w="1414" w:type="dxa"/>
          <w:gridSpan w:val="4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977D270" w14:textId="7CC4C311" w:rsidR="00A65161" w:rsidRPr="001A6ECB" w:rsidRDefault="001A0EF5" w:rsidP="00E844B7">
          <w:pPr>
            <w:pStyle w:val="a7"/>
            <w:jc w:val="center"/>
            <w:rPr>
              <w:sz w:val="22"/>
              <w:szCs w:val="22"/>
            </w:rPr>
          </w:pPr>
          <w:r w:rsidRPr="001A6ECB">
            <w:rPr>
              <w:sz w:val="22"/>
              <w:szCs w:val="22"/>
            </w:rPr>
            <w:t xml:space="preserve">Лист </w:t>
          </w:r>
          <w:r w:rsidR="00F4617E">
            <w:rPr>
              <w:sz w:val="22"/>
              <w:szCs w:val="22"/>
            </w:rPr>
            <w:t>00</w:t>
          </w:r>
        </w:p>
      </w:tc>
      <w:tc>
        <w:tcPr>
          <w:tcW w:w="1457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nil"/>
          </w:tcBorders>
          <w:vAlign w:val="center"/>
        </w:tcPr>
        <w:p w14:paraId="74D0D825" w14:textId="51DF40C6" w:rsidR="00A65161" w:rsidRPr="001A6ECB" w:rsidRDefault="00A65161" w:rsidP="00E844B7">
          <w:pPr>
            <w:pStyle w:val="a7"/>
            <w:jc w:val="center"/>
            <w:rPr>
              <w:sz w:val="22"/>
              <w:szCs w:val="22"/>
            </w:rPr>
          </w:pPr>
          <w:r w:rsidRPr="001A6ECB">
            <w:rPr>
              <w:sz w:val="22"/>
              <w:szCs w:val="22"/>
            </w:rPr>
            <w:t>Листов</w:t>
          </w:r>
          <w:r w:rsidR="00192C1A" w:rsidRPr="001A6ECB">
            <w:rPr>
              <w:sz w:val="22"/>
              <w:szCs w:val="22"/>
            </w:rPr>
            <w:t xml:space="preserve"> </w:t>
          </w:r>
          <w:r w:rsidR="00F4617E">
            <w:rPr>
              <w:sz w:val="22"/>
              <w:szCs w:val="22"/>
            </w:rPr>
            <w:t>00</w:t>
          </w:r>
        </w:p>
      </w:tc>
    </w:tr>
    <w:tr w:rsidR="00A65161" w:rsidRPr="001A6ECB" w14:paraId="5465C4A0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D666BC3" w14:textId="77777777" w:rsidR="00A65161" w:rsidRPr="001A6ECB" w:rsidRDefault="00A65161" w:rsidP="00E844B7">
          <w:pPr>
            <w:pStyle w:val="a7"/>
          </w:pPr>
          <w:proofErr w:type="spellStart"/>
          <w:r w:rsidRPr="001A6ECB">
            <w:t>Н.контр</w:t>
          </w:r>
          <w:proofErr w:type="spellEnd"/>
          <w:r w:rsidRPr="001A6ECB">
            <w:t>.</w:t>
          </w: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D40DAD4" w14:textId="661CE845" w:rsidR="00A65161" w:rsidRPr="001A6ECB" w:rsidRDefault="00A65161" w:rsidP="00E844B7">
          <w:pPr>
            <w:pStyle w:val="a7"/>
            <w:rPr>
              <w:sz w:val="16"/>
              <w:szCs w:val="16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C17B953" w14:textId="77777777" w:rsidR="00A65161" w:rsidRPr="001A6ECB" w:rsidRDefault="00A65161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2D9BD7" w14:textId="77777777" w:rsidR="00A65161" w:rsidRPr="001A6ECB" w:rsidRDefault="00A65161" w:rsidP="00E844B7">
          <w:pPr>
            <w:pStyle w:val="a7"/>
          </w:pPr>
        </w:p>
      </w:tc>
      <w:tc>
        <w:tcPr>
          <w:tcW w:w="3874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1C05628" w14:textId="78FBB66A" w:rsidR="00A65161" w:rsidRPr="00BE1103" w:rsidRDefault="00BE1103" w:rsidP="00BE1103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Диаграмма взаимодействий</w:t>
          </w:r>
        </w:p>
      </w:tc>
      <w:tc>
        <w:tcPr>
          <w:tcW w:w="2871" w:type="dxa"/>
          <w:gridSpan w:val="6"/>
          <w:vMerge w:val="restart"/>
          <w:tcBorders>
            <w:top w:val="single" w:sz="18" w:space="0" w:color="auto"/>
            <w:left w:val="single" w:sz="18" w:space="0" w:color="auto"/>
            <w:bottom w:val="nil"/>
            <w:right w:val="nil"/>
          </w:tcBorders>
          <w:vAlign w:val="center"/>
        </w:tcPr>
        <w:p w14:paraId="1AB60836" w14:textId="77777777" w:rsidR="00A65161" w:rsidRPr="001A6ECB" w:rsidRDefault="00A65161" w:rsidP="00E844B7">
          <w:pPr>
            <w:pStyle w:val="a7"/>
            <w:jc w:val="center"/>
            <w:rPr>
              <w:i/>
              <w:sz w:val="22"/>
            </w:rPr>
          </w:pPr>
          <w:r w:rsidRPr="001A6ECB">
            <w:rPr>
              <w:sz w:val="32"/>
              <w:szCs w:val="32"/>
            </w:rPr>
            <w:t>ХЛК 641</w:t>
          </w:r>
        </w:p>
      </w:tc>
    </w:tr>
    <w:tr w:rsidR="00A65161" w:rsidRPr="001A6ECB" w14:paraId="28E05662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351320" w14:textId="77777777" w:rsidR="00A65161" w:rsidRPr="001A6ECB" w:rsidRDefault="00A65161" w:rsidP="00E844B7">
          <w:pPr>
            <w:pStyle w:val="a7"/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22BAD23" w14:textId="77777777" w:rsidR="00A65161" w:rsidRPr="001A6ECB" w:rsidRDefault="00A65161" w:rsidP="00E844B7">
          <w:pPr>
            <w:pStyle w:val="a7"/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9DCA84" w14:textId="77777777" w:rsidR="00A65161" w:rsidRPr="001A6ECB" w:rsidRDefault="00A65161" w:rsidP="00E844B7">
          <w:pPr>
            <w:pStyle w:val="a7"/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06F09A3" w14:textId="77777777" w:rsidR="00A65161" w:rsidRPr="001A6ECB" w:rsidRDefault="00A65161" w:rsidP="00E844B7">
          <w:pPr>
            <w:pStyle w:val="a7"/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2ED18A55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37B4A9BC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</w:tr>
    <w:tr w:rsidR="00A65161" w:rsidRPr="001A6ECB" w14:paraId="69F2A893" w14:textId="77777777" w:rsidTr="003B28C4">
      <w:trPr>
        <w:cantSplit/>
      </w:trPr>
      <w:tc>
        <w:tcPr>
          <w:tcW w:w="943" w:type="dxa"/>
          <w:gridSpan w:val="2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415EB336" w14:textId="77777777" w:rsidR="00A65161" w:rsidRPr="001A6ECB" w:rsidRDefault="00A65161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1274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690DEEA3" w14:textId="77777777" w:rsidR="00A65161" w:rsidRPr="001A6ECB" w:rsidRDefault="00A65161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83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688E31E" w14:textId="77777777" w:rsidR="00A65161" w:rsidRPr="001A6ECB" w:rsidRDefault="00A65161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555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5C7DD20F" w14:textId="77777777" w:rsidR="00A65161" w:rsidRPr="001A6ECB" w:rsidRDefault="00A65161" w:rsidP="00E844B7">
          <w:pPr>
            <w:pStyle w:val="a7"/>
            <w:rPr>
              <w:sz w:val="18"/>
              <w:szCs w:val="18"/>
            </w:rPr>
          </w:pPr>
        </w:p>
      </w:tc>
      <w:tc>
        <w:tcPr>
          <w:tcW w:w="3874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14:paraId="61F07352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  <w:tc>
        <w:tcPr>
          <w:tcW w:w="2871" w:type="dxa"/>
          <w:gridSpan w:val="6"/>
          <w:vMerge/>
          <w:tcBorders>
            <w:top w:val="single" w:sz="18" w:space="0" w:color="auto"/>
            <w:left w:val="single" w:sz="18" w:space="0" w:color="auto"/>
            <w:bottom w:val="nil"/>
            <w:right w:val="nil"/>
          </w:tcBorders>
        </w:tcPr>
        <w:p w14:paraId="608503E1" w14:textId="77777777" w:rsidR="00A65161" w:rsidRPr="001A6ECB" w:rsidRDefault="00A65161" w:rsidP="00E844B7">
          <w:pPr>
            <w:pStyle w:val="a7"/>
            <w:rPr>
              <w:i/>
              <w:sz w:val="22"/>
            </w:rPr>
          </w:pPr>
        </w:p>
      </w:tc>
    </w:tr>
  </w:tbl>
  <w:p w14:paraId="1D3A0771" w14:textId="77777777" w:rsidR="00A65161" w:rsidRPr="001A6ECB" w:rsidRDefault="00A65161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0E445" w14:textId="77777777" w:rsidR="00B54858" w:rsidRPr="00A84190" w:rsidRDefault="00B54858" w:rsidP="00A841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51EA3" w14:textId="77777777" w:rsidR="00FD3868" w:rsidRDefault="00FD3868">
      <w:r>
        <w:separator/>
      </w:r>
    </w:p>
  </w:footnote>
  <w:footnote w:type="continuationSeparator" w:id="0">
    <w:p w14:paraId="1CE081E5" w14:textId="77777777" w:rsidR="00FD3868" w:rsidRDefault="00FD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A32C4" w14:textId="77777777" w:rsidR="00E6084D" w:rsidRDefault="00E6084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8A07F" w14:textId="77777777" w:rsidR="00E6084D" w:rsidRDefault="00E6084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B07C9" w14:textId="77777777" w:rsidR="00E6084D" w:rsidRDefault="00E608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9DB"/>
    <w:multiLevelType w:val="hybridMultilevel"/>
    <w:tmpl w:val="5DE21608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C7049"/>
    <w:multiLevelType w:val="hybridMultilevel"/>
    <w:tmpl w:val="EDBE5AB6"/>
    <w:lvl w:ilvl="0" w:tplc="48207A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07136D"/>
    <w:multiLevelType w:val="multilevel"/>
    <w:tmpl w:val="F60816F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2160"/>
      </w:pPr>
      <w:rPr>
        <w:rFonts w:hint="default"/>
      </w:rPr>
    </w:lvl>
  </w:abstractNum>
  <w:abstractNum w:abstractNumId="3" w15:restartNumberingAfterBreak="0">
    <w:nsid w:val="03724F30"/>
    <w:multiLevelType w:val="hybridMultilevel"/>
    <w:tmpl w:val="667C124E"/>
    <w:lvl w:ilvl="0" w:tplc="0AF48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BA204E"/>
    <w:multiLevelType w:val="hybridMultilevel"/>
    <w:tmpl w:val="A3707C92"/>
    <w:lvl w:ilvl="0" w:tplc="F196B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B62A66"/>
    <w:multiLevelType w:val="hybridMultilevel"/>
    <w:tmpl w:val="B85AEC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222861"/>
    <w:multiLevelType w:val="multilevel"/>
    <w:tmpl w:val="835CD1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09872356"/>
    <w:multiLevelType w:val="hybridMultilevel"/>
    <w:tmpl w:val="C58C2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E433B8"/>
    <w:multiLevelType w:val="hybridMultilevel"/>
    <w:tmpl w:val="B1660D0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0B7D764D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0C39070E"/>
    <w:multiLevelType w:val="hybridMultilevel"/>
    <w:tmpl w:val="8554814C"/>
    <w:lvl w:ilvl="0" w:tplc="C130DD1C">
      <w:numFmt w:val="bullet"/>
      <w:lvlText w:val="-"/>
      <w:lvlJc w:val="left"/>
      <w:pPr>
        <w:ind w:left="185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0EA51514"/>
    <w:multiLevelType w:val="hybridMultilevel"/>
    <w:tmpl w:val="21F409B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F54359C"/>
    <w:multiLevelType w:val="hybridMultilevel"/>
    <w:tmpl w:val="9E12B02A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14F07D2F"/>
    <w:multiLevelType w:val="hybridMultilevel"/>
    <w:tmpl w:val="8E8E59BE"/>
    <w:lvl w:ilvl="0" w:tplc="42926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72FBD"/>
    <w:multiLevelType w:val="multilevel"/>
    <w:tmpl w:val="1440397A"/>
    <w:lvl w:ilvl="0">
      <w:start w:val="1"/>
      <w:numFmt w:val="decimal"/>
      <w:pStyle w:val="1"/>
      <w:lvlText w:val="%1."/>
      <w:lvlJc w:val="left"/>
      <w:pPr>
        <w:tabs>
          <w:tab w:val="num" w:pos="1077"/>
        </w:tabs>
        <w:ind w:left="1077" w:hanging="510"/>
      </w:pPr>
      <w:rPr>
        <w:rFonts w:ascii="Courier" w:hAnsi="Courier" w:hint="default"/>
        <w:sz w:val="42"/>
      </w:rPr>
    </w:lvl>
    <w:lvl w:ilvl="1">
      <w:start w:val="1"/>
      <w:numFmt w:val="decimal"/>
      <w:isLgl/>
      <w:lvlText w:val="%1.%2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15" w15:restartNumberingAfterBreak="0">
    <w:nsid w:val="1880182F"/>
    <w:multiLevelType w:val="singleLevel"/>
    <w:tmpl w:val="17B4C3BA"/>
    <w:lvl w:ilvl="0">
      <w:start w:val="2"/>
      <w:numFmt w:val="decimal"/>
      <w:lvlText w:val="3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C7024D0"/>
    <w:multiLevelType w:val="hybridMultilevel"/>
    <w:tmpl w:val="D54E95CC"/>
    <w:lvl w:ilvl="0" w:tplc="5128F9F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0D41C1"/>
    <w:multiLevelType w:val="hybridMultilevel"/>
    <w:tmpl w:val="AFC498AA"/>
    <w:lvl w:ilvl="0" w:tplc="C762A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E8548F"/>
    <w:multiLevelType w:val="multilevel"/>
    <w:tmpl w:val="6D6E7310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9" w15:restartNumberingAfterBreak="0">
    <w:nsid w:val="273E34C6"/>
    <w:multiLevelType w:val="hybridMultilevel"/>
    <w:tmpl w:val="A3929682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A04FB2"/>
    <w:multiLevelType w:val="singleLevel"/>
    <w:tmpl w:val="FC6C6E1C"/>
    <w:lvl w:ilvl="0">
      <w:start w:val="1"/>
      <w:numFmt w:val="decimal"/>
      <w:lvlText w:val="2.%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2C3A70DD"/>
    <w:multiLevelType w:val="multilevel"/>
    <w:tmpl w:val="2208EE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2E936850"/>
    <w:multiLevelType w:val="hybridMultilevel"/>
    <w:tmpl w:val="4B20630A"/>
    <w:lvl w:ilvl="0" w:tplc="5128F9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EC3D1B"/>
    <w:multiLevelType w:val="hybridMultilevel"/>
    <w:tmpl w:val="0A8AA002"/>
    <w:lvl w:ilvl="0" w:tplc="02A60BC4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705E9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629AD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66415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721CB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F4E7B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6CD05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D821E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2B1E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60470FE"/>
    <w:multiLevelType w:val="hybridMultilevel"/>
    <w:tmpl w:val="ACDC0B60"/>
    <w:lvl w:ilvl="0" w:tplc="A2BED54C">
      <w:start w:val="1"/>
      <w:numFmt w:val="bullet"/>
      <w:pStyle w:val="a"/>
      <w:lvlText w:val=""/>
      <w:lvlJc w:val="left"/>
      <w:pPr>
        <w:tabs>
          <w:tab w:val="num" w:pos="1266"/>
        </w:tabs>
        <w:ind w:left="12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25" w15:restartNumberingAfterBreak="0">
    <w:nsid w:val="3A1B4E02"/>
    <w:multiLevelType w:val="hybridMultilevel"/>
    <w:tmpl w:val="E5E2CF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B348A4"/>
    <w:multiLevelType w:val="hybridMultilevel"/>
    <w:tmpl w:val="EC6464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7178D6"/>
    <w:multiLevelType w:val="hybridMultilevel"/>
    <w:tmpl w:val="FDE4A1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DA0E2F"/>
    <w:multiLevelType w:val="hybridMultilevel"/>
    <w:tmpl w:val="93DAC150"/>
    <w:lvl w:ilvl="0" w:tplc="A25AFDAE">
      <w:start w:val="1"/>
      <w:numFmt w:val="decimal"/>
      <w:pStyle w:val="a0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 w15:restartNumberingAfterBreak="0">
    <w:nsid w:val="4C7327C6"/>
    <w:multiLevelType w:val="hybridMultilevel"/>
    <w:tmpl w:val="DC5AE7C8"/>
    <w:lvl w:ilvl="0" w:tplc="D714B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44712C"/>
    <w:multiLevelType w:val="multilevel"/>
    <w:tmpl w:val="0068E2EE"/>
    <w:lvl w:ilvl="0">
      <w:start w:val="1"/>
      <w:numFmt w:val="decimal"/>
      <w:lvlText w:val="%1"/>
      <w:lvlJc w:val="left"/>
      <w:pPr>
        <w:ind w:left="1084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9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2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9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869" w:hanging="2160"/>
      </w:pPr>
      <w:rPr>
        <w:rFonts w:hint="default"/>
      </w:rPr>
    </w:lvl>
  </w:abstractNum>
  <w:abstractNum w:abstractNumId="31" w15:restartNumberingAfterBreak="0">
    <w:nsid w:val="53E125C9"/>
    <w:multiLevelType w:val="hybridMultilevel"/>
    <w:tmpl w:val="C87A8C82"/>
    <w:lvl w:ilvl="0" w:tplc="F0323F04">
      <w:start w:val="1"/>
      <w:numFmt w:val="decimal"/>
      <w:pStyle w:val="16"/>
      <w:lvlText w:val="%1."/>
      <w:lvlJc w:val="left"/>
      <w:pPr>
        <w:tabs>
          <w:tab w:val="num" w:pos="720"/>
        </w:tabs>
        <w:ind w:left="720" w:hanging="360"/>
      </w:pPr>
    </w:lvl>
    <w:lvl w:ilvl="1" w:tplc="E0A00666">
      <w:numFmt w:val="none"/>
      <w:lvlText w:val=""/>
      <w:lvlJc w:val="left"/>
      <w:pPr>
        <w:tabs>
          <w:tab w:val="num" w:pos="360"/>
        </w:tabs>
      </w:pPr>
    </w:lvl>
    <w:lvl w:ilvl="2" w:tplc="E77644B4">
      <w:numFmt w:val="none"/>
      <w:lvlText w:val=""/>
      <w:lvlJc w:val="left"/>
      <w:pPr>
        <w:tabs>
          <w:tab w:val="num" w:pos="360"/>
        </w:tabs>
      </w:pPr>
    </w:lvl>
    <w:lvl w:ilvl="3" w:tplc="00F047A6">
      <w:numFmt w:val="none"/>
      <w:lvlText w:val=""/>
      <w:lvlJc w:val="left"/>
      <w:pPr>
        <w:tabs>
          <w:tab w:val="num" w:pos="360"/>
        </w:tabs>
      </w:pPr>
    </w:lvl>
    <w:lvl w:ilvl="4" w:tplc="074421FA">
      <w:numFmt w:val="none"/>
      <w:lvlText w:val=""/>
      <w:lvlJc w:val="left"/>
      <w:pPr>
        <w:tabs>
          <w:tab w:val="num" w:pos="360"/>
        </w:tabs>
      </w:pPr>
    </w:lvl>
    <w:lvl w:ilvl="5" w:tplc="EF063CAA">
      <w:numFmt w:val="none"/>
      <w:lvlText w:val=""/>
      <w:lvlJc w:val="left"/>
      <w:pPr>
        <w:tabs>
          <w:tab w:val="num" w:pos="360"/>
        </w:tabs>
      </w:pPr>
    </w:lvl>
    <w:lvl w:ilvl="6" w:tplc="B5DAEFF2">
      <w:numFmt w:val="none"/>
      <w:lvlText w:val=""/>
      <w:lvlJc w:val="left"/>
      <w:pPr>
        <w:tabs>
          <w:tab w:val="num" w:pos="360"/>
        </w:tabs>
      </w:pPr>
    </w:lvl>
    <w:lvl w:ilvl="7" w:tplc="D750BE1C">
      <w:numFmt w:val="none"/>
      <w:lvlText w:val=""/>
      <w:lvlJc w:val="left"/>
      <w:pPr>
        <w:tabs>
          <w:tab w:val="num" w:pos="360"/>
        </w:tabs>
      </w:pPr>
    </w:lvl>
    <w:lvl w:ilvl="8" w:tplc="D0246E4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7D37F2B"/>
    <w:multiLevelType w:val="multilevel"/>
    <w:tmpl w:val="74D0B01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5A110126"/>
    <w:multiLevelType w:val="multilevel"/>
    <w:tmpl w:val="C8A28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4" w15:restartNumberingAfterBreak="0">
    <w:nsid w:val="613919A0"/>
    <w:multiLevelType w:val="multilevel"/>
    <w:tmpl w:val="94CCFF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63766FE4"/>
    <w:multiLevelType w:val="hybridMultilevel"/>
    <w:tmpl w:val="A58C84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CE0FCD"/>
    <w:multiLevelType w:val="hybridMultilevel"/>
    <w:tmpl w:val="A63493A6"/>
    <w:lvl w:ilvl="0" w:tplc="5128F9F4">
      <w:start w:val="1"/>
      <w:numFmt w:val="bullet"/>
      <w:lvlText w:val="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43E79E9"/>
    <w:multiLevelType w:val="multilevel"/>
    <w:tmpl w:val="78BC35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66243E10"/>
    <w:multiLevelType w:val="multilevel"/>
    <w:tmpl w:val="941EC1BE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"/>
      <w:lvlJc w:val="left"/>
      <w:pPr>
        <w:ind w:left="1301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9" w15:restartNumberingAfterBreak="0">
    <w:nsid w:val="68427AD3"/>
    <w:multiLevelType w:val="hybridMultilevel"/>
    <w:tmpl w:val="09FC78D2"/>
    <w:lvl w:ilvl="0" w:tplc="C130DD1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C634E19"/>
    <w:multiLevelType w:val="hybridMultilevel"/>
    <w:tmpl w:val="D014137A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EB160E"/>
    <w:multiLevelType w:val="multilevel"/>
    <w:tmpl w:val="916A0D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2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0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9" w:hanging="2160"/>
      </w:pPr>
      <w:rPr>
        <w:rFonts w:hint="default"/>
      </w:rPr>
    </w:lvl>
  </w:abstractNum>
  <w:abstractNum w:abstractNumId="42" w15:restartNumberingAfterBreak="0">
    <w:nsid w:val="6F321907"/>
    <w:multiLevelType w:val="hybridMultilevel"/>
    <w:tmpl w:val="9EFCB774"/>
    <w:lvl w:ilvl="0" w:tplc="48207A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16E3F"/>
    <w:multiLevelType w:val="hybridMultilevel"/>
    <w:tmpl w:val="07F21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340ED8"/>
    <w:multiLevelType w:val="hybridMultilevel"/>
    <w:tmpl w:val="4EB038A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5E822F1"/>
    <w:multiLevelType w:val="multilevel"/>
    <w:tmpl w:val="9A6A4A00"/>
    <w:lvl w:ilvl="0">
      <w:start w:val="1"/>
      <w:numFmt w:val="decimal"/>
      <w:pStyle w:val="2"/>
      <w:lvlText w:val="1.%1"/>
      <w:lvlJc w:val="left"/>
      <w:pPr>
        <w:tabs>
          <w:tab w:val="num" w:pos="1287"/>
        </w:tabs>
        <w:ind w:left="1077" w:hanging="510"/>
      </w:pPr>
      <w:rPr>
        <w:rFonts w:ascii="Courier" w:hAnsi="Courier" w:hint="default"/>
        <w:sz w:val="32"/>
      </w:rPr>
    </w:lvl>
    <w:lvl w:ilvl="1">
      <w:start w:val="1"/>
      <w:numFmt w:val="none"/>
      <w:isLgl/>
      <w:lvlText w:val="%1"/>
      <w:lvlJc w:val="left"/>
      <w:pPr>
        <w:tabs>
          <w:tab w:val="num" w:pos="1137"/>
        </w:tabs>
        <w:ind w:left="1137" w:hanging="570"/>
      </w:pPr>
      <w:rPr>
        <w:rFonts w:ascii="Courier" w:hAnsi="Courier" w:hint="default"/>
        <w:b w:val="0"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2007"/>
        </w:tabs>
        <w:ind w:left="1647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2367"/>
        </w:tabs>
        <w:ind w:left="1647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67"/>
        </w:tabs>
        <w:ind w:left="2007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hint="default"/>
        <w:b/>
        <w:sz w:val="22"/>
      </w:rPr>
    </w:lvl>
  </w:abstractNum>
  <w:abstractNum w:abstractNumId="46" w15:restartNumberingAfterBreak="0">
    <w:nsid w:val="797D79C5"/>
    <w:multiLevelType w:val="hybridMultilevel"/>
    <w:tmpl w:val="6764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893507"/>
    <w:multiLevelType w:val="multilevel"/>
    <w:tmpl w:val="6D666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31"/>
  </w:num>
  <w:num w:numId="2">
    <w:abstractNumId w:val="24"/>
  </w:num>
  <w:num w:numId="3">
    <w:abstractNumId w:val="14"/>
  </w:num>
  <w:num w:numId="4">
    <w:abstractNumId w:val="45"/>
  </w:num>
  <w:num w:numId="5">
    <w:abstractNumId w:val="28"/>
  </w:num>
  <w:num w:numId="6">
    <w:abstractNumId w:val="41"/>
  </w:num>
  <w:num w:numId="7">
    <w:abstractNumId w:val="22"/>
  </w:num>
  <w:num w:numId="8">
    <w:abstractNumId w:val="30"/>
  </w:num>
  <w:num w:numId="9">
    <w:abstractNumId w:val="43"/>
  </w:num>
  <w:num w:numId="10">
    <w:abstractNumId w:val="37"/>
  </w:num>
  <w:num w:numId="11">
    <w:abstractNumId w:val="42"/>
  </w:num>
  <w:num w:numId="12">
    <w:abstractNumId w:val="19"/>
  </w:num>
  <w:num w:numId="13">
    <w:abstractNumId w:val="8"/>
  </w:num>
  <w:num w:numId="14">
    <w:abstractNumId w:val="1"/>
  </w:num>
  <w:num w:numId="15">
    <w:abstractNumId w:val="0"/>
  </w:num>
  <w:num w:numId="16">
    <w:abstractNumId w:val="35"/>
  </w:num>
  <w:num w:numId="17">
    <w:abstractNumId w:val="40"/>
  </w:num>
  <w:num w:numId="18">
    <w:abstractNumId w:val="26"/>
  </w:num>
  <w:num w:numId="19">
    <w:abstractNumId w:val="5"/>
  </w:num>
  <w:num w:numId="20">
    <w:abstractNumId w:val="25"/>
  </w:num>
  <w:num w:numId="21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0"/>
  </w:num>
  <w:num w:numId="24">
    <w:abstractNumId w:val="9"/>
  </w:num>
  <w:num w:numId="25">
    <w:abstractNumId w:val="18"/>
  </w:num>
  <w:num w:numId="26">
    <w:abstractNumId w:val="12"/>
  </w:num>
  <w:num w:numId="27">
    <w:abstractNumId w:val="44"/>
  </w:num>
  <w:num w:numId="28">
    <w:abstractNumId w:val="46"/>
  </w:num>
  <w:num w:numId="29">
    <w:abstractNumId w:val="38"/>
  </w:num>
  <w:num w:numId="30">
    <w:abstractNumId w:val="32"/>
  </w:num>
  <w:num w:numId="31">
    <w:abstractNumId w:val="2"/>
  </w:num>
  <w:num w:numId="32">
    <w:abstractNumId w:val="6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</w:num>
  <w:num w:numId="35">
    <w:abstractNumId w:val="16"/>
  </w:num>
  <w:num w:numId="36">
    <w:abstractNumId w:val="36"/>
  </w:num>
  <w:num w:numId="37">
    <w:abstractNumId w:val="34"/>
  </w:num>
  <w:num w:numId="38">
    <w:abstractNumId w:val="47"/>
  </w:num>
  <w:num w:numId="39">
    <w:abstractNumId w:val="7"/>
  </w:num>
  <w:num w:numId="40">
    <w:abstractNumId w:val="33"/>
  </w:num>
  <w:num w:numId="41">
    <w:abstractNumId w:val="23"/>
  </w:num>
  <w:num w:numId="42">
    <w:abstractNumId w:val="4"/>
  </w:num>
  <w:num w:numId="43">
    <w:abstractNumId w:val="39"/>
  </w:num>
  <w:num w:numId="44">
    <w:abstractNumId w:val="21"/>
  </w:num>
  <w:num w:numId="45">
    <w:abstractNumId w:val="29"/>
  </w:num>
  <w:num w:numId="46">
    <w:abstractNumId w:val="3"/>
  </w:num>
  <w:num w:numId="47">
    <w:abstractNumId w:val="17"/>
  </w:num>
  <w:num w:numId="48">
    <w:abstractNumId w:val="20"/>
  </w:num>
  <w:num w:numId="49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F3"/>
    <w:rsid w:val="00001009"/>
    <w:rsid w:val="00001292"/>
    <w:rsid w:val="0000570E"/>
    <w:rsid w:val="00005FAB"/>
    <w:rsid w:val="00006505"/>
    <w:rsid w:val="0000657C"/>
    <w:rsid w:val="000065FC"/>
    <w:rsid w:val="00007E6D"/>
    <w:rsid w:val="00010596"/>
    <w:rsid w:val="000110C2"/>
    <w:rsid w:val="00011656"/>
    <w:rsid w:val="000123F4"/>
    <w:rsid w:val="000124CB"/>
    <w:rsid w:val="00012D30"/>
    <w:rsid w:val="00014687"/>
    <w:rsid w:val="0001494A"/>
    <w:rsid w:val="0001556A"/>
    <w:rsid w:val="00015608"/>
    <w:rsid w:val="000158B4"/>
    <w:rsid w:val="00016467"/>
    <w:rsid w:val="00016DB0"/>
    <w:rsid w:val="00021A1C"/>
    <w:rsid w:val="000231C6"/>
    <w:rsid w:val="00023976"/>
    <w:rsid w:val="00024E4E"/>
    <w:rsid w:val="00027A37"/>
    <w:rsid w:val="0003354F"/>
    <w:rsid w:val="00035D6E"/>
    <w:rsid w:val="000369D5"/>
    <w:rsid w:val="000377CE"/>
    <w:rsid w:val="00037958"/>
    <w:rsid w:val="00040608"/>
    <w:rsid w:val="0004122C"/>
    <w:rsid w:val="0004133A"/>
    <w:rsid w:val="0004162D"/>
    <w:rsid w:val="00042AC4"/>
    <w:rsid w:val="0004513B"/>
    <w:rsid w:val="00045506"/>
    <w:rsid w:val="00046BC1"/>
    <w:rsid w:val="00050E67"/>
    <w:rsid w:val="00051200"/>
    <w:rsid w:val="000537CE"/>
    <w:rsid w:val="00053FB8"/>
    <w:rsid w:val="00062340"/>
    <w:rsid w:val="00063C15"/>
    <w:rsid w:val="00067D13"/>
    <w:rsid w:val="00072121"/>
    <w:rsid w:val="0007272F"/>
    <w:rsid w:val="00072A1D"/>
    <w:rsid w:val="000739B6"/>
    <w:rsid w:val="0007586E"/>
    <w:rsid w:val="0008059B"/>
    <w:rsid w:val="000806DD"/>
    <w:rsid w:val="000819A5"/>
    <w:rsid w:val="00081C16"/>
    <w:rsid w:val="0008509E"/>
    <w:rsid w:val="0009076A"/>
    <w:rsid w:val="00090813"/>
    <w:rsid w:val="00090D0B"/>
    <w:rsid w:val="000917BF"/>
    <w:rsid w:val="00092F7F"/>
    <w:rsid w:val="000936BA"/>
    <w:rsid w:val="000938FA"/>
    <w:rsid w:val="00094001"/>
    <w:rsid w:val="00094AC0"/>
    <w:rsid w:val="000952E3"/>
    <w:rsid w:val="00095D6A"/>
    <w:rsid w:val="000961B8"/>
    <w:rsid w:val="00097157"/>
    <w:rsid w:val="000A097D"/>
    <w:rsid w:val="000A0C25"/>
    <w:rsid w:val="000A1184"/>
    <w:rsid w:val="000A16B7"/>
    <w:rsid w:val="000A2573"/>
    <w:rsid w:val="000A2954"/>
    <w:rsid w:val="000A5034"/>
    <w:rsid w:val="000A533A"/>
    <w:rsid w:val="000A58C7"/>
    <w:rsid w:val="000A5E0E"/>
    <w:rsid w:val="000A6352"/>
    <w:rsid w:val="000A707A"/>
    <w:rsid w:val="000A70EB"/>
    <w:rsid w:val="000A7D11"/>
    <w:rsid w:val="000B0467"/>
    <w:rsid w:val="000B0A17"/>
    <w:rsid w:val="000B230D"/>
    <w:rsid w:val="000B2532"/>
    <w:rsid w:val="000B4F99"/>
    <w:rsid w:val="000C424C"/>
    <w:rsid w:val="000C4F11"/>
    <w:rsid w:val="000D0134"/>
    <w:rsid w:val="000D0C64"/>
    <w:rsid w:val="000D0F3D"/>
    <w:rsid w:val="000D2C13"/>
    <w:rsid w:val="000D39D6"/>
    <w:rsid w:val="000D5850"/>
    <w:rsid w:val="000D5E35"/>
    <w:rsid w:val="000D7BFC"/>
    <w:rsid w:val="000D7EA9"/>
    <w:rsid w:val="000E0AA2"/>
    <w:rsid w:val="000E10FD"/>
    <w:rsid w:val="000E201A"/>
    <w:rsid w:val="000E2605"/>
    <w:rsid w:val="000E4CAF"/>
    <w:rsid w:val="000E5217"/>
    <w:rsid w:val="000E5308"/>
    <w:rsid w:val="000E5F8B"/>
    <w:rsid w:val="000E68B2"/>
    <w:rsid w:val="000E73AD"/>
    <w:rsid w:val="000F2A77"/>
    <w:rsid w:val="000F3682"/>
    <w:rsid w:val="000F4AE5"/>
    <w:rsid w:val="000F4C55"/>
    <w:rsid w:val="00100141"/>
    <w:rsid w:val="00102175"/>
    <w:rsid w:val="001025DC"/>
    <w:rsid w:val="001037AD"/>
    <w:rsid w:val="0010393A"/>
    <w:rsid w:val="00104907"/>
    <w:rsid w:val="0010572A"/>
    <w:rsid w:val="0010609A"/>
    <w:rsid w:val="001061EA"/>
    <w:rsid w:val="001079BA"/>
    <w:rsid w:val="00111522"/>
    <w:rsid w:val="00111D88"/>
    <w:rsid w:val="0011303D"/>
    <w:rsid w:val="001147A8"/>
    <w:rsid w:val="001150ED"/>
    <w:rsid w:val="00116972"/>
    <w:rsid w:val="00116B98"/>
    <w:rsid w:val="001212B2"/>
    <w:rsid w:val="00121BFD"/>
    <w:rsid w:val="00121C2A"/>
    <w:rsid w:val="00123D87"/>
    <w:rsid w:val="00124808"/>
    <w:rsid w:val="00124D4D"/>
    <w:rsid w:val="00127629"/>
    <w:rsid w:val="00127997"/>
    <w:rsid w:val="00130FB3"/>
    <w:rsid w:val="00131AD0"/>
    <w:rsid w:val="001329AB"/>
    <w:rsid w:val="00132A0F"/>
    <w:rsid w:val="001333C3"/>
    <w:rsid w:val="00133E23"/>
    <w:rsid w:val="00134715"/>
    <w:rsid w:val="00135ACF"/>
    <w:rsid w:val="00135D2B"/>
    <w:rsid w:val="00135EF3"/>
    <w:rsid w:val="00136AD5"/>
    <w:rsid w:val="001429DB"/>
    <w:rsid w:val="00142C9E"/>
    <w:rsid w:val="00144D0C"/>
    <w:rsid w:val="00146452"/>
    <w:rsid w:val="00146908"/>
    <w:rsid w:val="00146A7B"/>
    <w:rsid w:val="001519D9"/>
    <w:rsid w:val="00152892"/>
    <w:rsid w:val="00154FA2"/>
    <w:rsid w:val="00160495"/>
    <w:rsid w:val="00161053"/>
    <w:rsid w:val="001617F7"/>
    <w:rsid w:val="00161B03"/>
    <w:rsid w:val="00161B75"/>
    <w:rsid w:val="00161EF8"/>
    <w:rsid w:val="0016231D"/>
    <w:rsid w:val="00163DF4"/>
    <w:rsid w:val="00163FDB"/>
    <w:rsid w:val="001646ED"/>
    <w:rsid w:val="001648BD"/>
    <w:rsid w:val="001649C8"/>
    <w:rsid w:val="0016594C"/>
    <w:rsid w:val="00165B5E"/>
    <w:rsid w:val="001662CF"/>
    <w:rsid w:val="00167D66"/>
    <w:rsid w:val="00170E6D"/>
    <w:rsid w:val="001710FB"/>
    <w:rsid w:val="00174F64"/>
    <w:rsid w:val="00176380"/>
    <w:rsid w:val="00176527"/>
    <w:rsid w:val="00176AB4"/>
    <w:rsid w:val="0018044D"/>
    <w:rsid w:val="00184839"/>
    <w:rsid w:val="00185684"/>
    <w:rsid w:val="001872E8"/>
    <w:rsid w:val="0019270F"/>
    <w:rsid w:val="00192C1A"/>
    <w:rsid w:val="00195E0D"/>
    <w:rsid w:val="00196407"/>
    <w:rsid w:val="00197253"/>
    <w:rsid w:val="001A0EF5"/>
    <w:rsid w:val="001A1093"/>
    <w:rsid w:val="001A5EB3"/>
    <w:rsid w:val="001A6148"/>
    <w:rsid w:val="001A669A"/>
    <w:rsid w:val="001A6ECB"/>
    <w:rsid w:val="001A7772"/>
    <w:rsid w:val="001A795D"/>
    <w:rsid w:val="001B0F51"/>
    <w:rsid w:val="001B10DC"/>
    <w:rsid w:val="001B2265"/>
    <w:rsid w:val="001B3E60"/>
    <w:rsid w:val="001B4304"/>
    <w:rsid w:val="001B49F2"/>
    <w:rsid w:val="001B7D7E"/>
    <w:rsid w:val="001C0D46"/>
    <w:rsid w:val="001C1864"/>
    <w:rsid w:val="001C6A7C"/>
    <w:rsid w:val="001C7220"/>
    <w:rsid w:val="001C7D50"/>
    <w:rsid w:val="001D08C1"/>
    <w:rsid w:val="001D0D59"/>
    <w:rsid w:val="001D4009"/>
    <w:rsid w:val="001D5008"/>
    <w:rsid w:val="001D5CF3"/>
    <w:rsid w:val="001D6E3A"/>
    <w:rsid w:val="001D7149"/>
    <w:rsid w:val="001D758F"/>
    <w:rsid w:val="001E2350"/>
    <w:rsid w:val="001E3A11"/>
    <w:rsid w:val="001E3A73"/>
    <w:rsid w:val="001E63B3"/>
    <w:rsid w:val="001E7303"/>
    <w:rsid w:val="001F034E"/>
    <w:rsid w:val="001F081E"/>
    <w:rsid w:val="001F0FBE"/>
    <w:rsid w:val="001F32B2"/>
    <w:rsid w:val="001F393B"/>
    <w:rsid w:val="001F5451"/>
    <w:rsid w:val="001F622C"/>
    <w:rsid w:val="001F675E"/>
    <w:rsid w:val="001F70EF"/>
    <w:rsid w:val="001F73EF"/>
    <w:rsid w:val="001F7D47"/>
    <w:rsid w:val="002001A6"/>
    <w:rsid w:val="00201B44"/>
    <w:rsid w:val="002038EA"/>
    <w:rsid w:val="00204F5F"/>
    <w:rsid w:val="002054A2"/>
    <w:rsid w:val="0020595A"/>
    <w:rsid w:val="00206965"/>
    <w:rsid w:val="00207AE2"/>
    <w:rsid w:val="00207B1E"/>
    <w:rsid w:val="00211287"/>
    <w:rsid w:val="00212549"/>
    <w:rsid w:val="00213983"/>
    <w:rsid w:val="00213A75"/>
    <w:rsid w:val="00214EF1"/>
    <w:rsid w:val="002159D1"/>
    <w:rsid w:val="00215E30"/>
    <w:rsid w:val="00220366"/>
    <w:rsid w:val="00220C68"/>
    <w:rsid w:val="0022112A"/>
    <w:rsid w:val="0022166D"/>
    <w:rsid w:val="002218AF"/>
    <w:rsid w:val="0022415D"/>
    <w:rsid w:val="00224611"/>
    <w:rsid w:val="00224858"/>
    <w:rsid w:val="002251F8"/>
    <w:rsid w:val="00225701"/>
    <w:rsid w:val="0022732A"/>
    <w:rsid w:val="002305A0"/>
    <w:rsid w:val="0023169B"/>
    <w:rsid w:val="00232E80"/>
    <w:rsid w:val="00234A9F"/>
    <w:rsid w:val="00236F85"/>
    <w:rsid w:val="00237557"/>
    <w:rsid w:val="00237BB9"/>
    <w:rsid w:val="00237E31"/>
    <w:rsid w:val="002410EC"/>
    <w:rsid w:val="00243568"/>
    <w:rsid w:val="00244037"/>
    <w:rsid w:val="0024513D"/>
    <w:rsid w:val="002459E3"/>
    <w:rsid w:val="002466B9"/>
    <w:rsid w:val="0025024A"/>
    <w:rsid w:val="002504E4"/>
    <w:rsid w:val="00252009"/>
    <w:rsid w:val="00252370"/>
    <w:rsid w:val="00253103"/>
    <w:rsid w:val="00253DF0"/>
    <w:rsid w:val="0025666C"/>
    <w:rsid w:val="00256F0F"/>
    <w:rsid w:val="00257040"/>
    <w:rsid w:val="002606A8"/>
    <w:rsid w:val="00260CD2"/>
    <w:rsid w:val="00262A39"/>
    <w:rsid w:val="00263032"/>
    <w:rsid w:val="002631AE"/>
    <w:rsid w:val="00266BEC"/>
    <w:rsid w:val="00267B81"/>
    <w:rsid w:val="00270582"/>
    <w:rsid w:val="00270774"/>
    <w:rsid w:val="002743D4"/>
    <w:rsid w:val="00274635"/>
    <w:rsid w:val="002749E9"/>
    <w:rsid w:val="00281395"/>
    <w:rsid w:val="002814E1"/>
    <w:rsid w:val="00281541"/>
    <w:rsid w:val="00281ED0"/>
    <w:rsid w:val="00283F45"/>
    <w:rsid w:val="002849F9"/>
    <w:rsid w:val="00285221"/>
    <w:rsid w:val="00285B46"/>
    <w:rsid w:val="002869F1"/>
    <w:rsid w:val="0029070E"/>
    <w:rsid w:val="0029082B"/>
    <w:rsid w:val="00290BEE"/>
    <w:rsid w:val="00290EAD"/>
    <w:rsid w:val="0029289B"/>
    <w:rsid w:val="00292F31"/>
    <w:rsid w:val="0029320B"/>
    <w:rsid w:val="00293984"/>
    <w:rsid w:val="00293A9C"/>
    <w:rsid w:val="002944AC"/>
    <w:rsid w:val="00294A17"/>
    <w:rsid w:val="00295494"/>
    <w:rsid w:val="00296935"/>
    <w:rsid w:val="00296E2E"/>
    <w:rsid w:val="00297087"/>
    <w:rsid w:val="00297E78"/>
    <w:rsid w:val="002A17B2"/>
    <w:rsid w:val="002A261B"/>
    <w:rsid w:val="002A26EF"/>
    <w:rsid w:val="002A70E7"/>
    <w:rsid w:val="002A7287"/>
    <w:rsid w:val="002A760F"/>
    <w:rsid w:val="002B117B"/>
    <w:rsid w:val="002B2CF1"/>
    <w:rsid w:val="002B515A"/>
    <w:rsid w:val="002B5EA2"/>
    <w:rsid w:val="002B60B8"/>
    <w:rsid w:val="002B66B9"/>
    <w:rsid w:val="002C2557"/>
    <w:rsid w:val="002C3011"/>
    <w:rsid w:val="002C4386"/>
    <w:rsid w:val="002C5514"/>
    <w:rsid w:val="002C7814"/>
    <w:rsid w:val="002D0604"/>
    <w:rsid w:val="002D0ADF"/>
    <w:rsid w:val="002D318A"/>
    <w:rsid w:val="002D3679"/>
    <w:rsid w:val="002D37F7"/>
    <w:rsid w:val="002D3FE0"/>
    <w:rsid w:val="002D5A87"/>
    <w:rsid w:val="002D7670"/>
    <w:rsid w:val="002D76E2"/>
    <w:rsid w:val="002D7B65"/>
    <w:rsid w:val="002E078C"/>
    <w:rsid w:val="002E2AC8"/>
    <w:rsid w:val="002E51C7"/>
    <w:rsid w:val="002E56EE"/>
    <w:rsid w:val="002E7236"/>
    <w:rsid w:val="002E7AEB"/>
    <w:rsid w:val="002F0B7E"/>
    <w:rsid w:val="002F0D90"/>
    <w:rsid w:val="002F1E11"/>
    <w:rsid w:val="002F2DBB"/>
    <w:rsid w:val="002F4694"/>
    <w:rsid w:val="002F591E"/>
    <w:rsid w:val="00300F00"/>
    <w:rsid w:val="00302651"/>
    <w:rsid w:val="00303FD7"/>
    <w:rsid w:val="00304AAF"/>
    <w:rsid w:val="00305409"/>
    <w:rsid w:val="00305AE5"/>
    <w:rsid w:val="00307136"/>
    <w:rsid w:val="00315D4D"/>
    <w:rsid w:val="00317D86"/>
    <w:rsid w:val="003212F3"/>
    <w:rsid w:val="00321952"/>
    <w:rsid w:val="00322B8D"/>
    <w:rsid w:val="00323576"/>
    <w:rsid w:val="003253D8"/>
    <w:rsid w:val="00326285"/>
    <w:rsid w:val="003271FD"/>
    <w:rsid w:val="00331955"/>
    <w:rsid w:val="00332778"/>
    <w:rsid w:val="0033280F"/>
    <w:rsid w:val="00332DC6"/>
    <w:rsid w:val="00333548"/>
    <w:rsid w:val="00335761"/>
    <w:rsid w:val="00335A01"/>
    <w:rsid w:val="00335DB8"/>
    <w:rsid w:val="00336B6E"/>
    <w:rsid w:val="003376EA"/>
    <w:rsid w:val="00340553"/>
    <w:rsid w:val="00341BC0"/>
    <w:rsid w:val="003424D2"/>
    <w:rsid w:val="00342DD7"/>
    <w:rsid w:val="00342F25"/>
    <w:rsid w:val="00344B7F"/>
    <w:rsid w:val="00344ED6"/>
    <w:rsid w:val="00347298"/>
    <w:rsid w:val="003473ED"/>
    <w:rsid w:val="00347A58"/>
    <w:rsid w:val="00347D02"/>
    <w:rsid w:val="003516DF"/>
    <w:rsid w:val="0035251E"/>
    <w:rsid w:val="00355FCB"/>
    <w:rsid w:val="00355FD6"/>
    <w:rsid w:val="00360EF0"/>
    <w:rsid w:val="00361640"/>
    <w:rsid w:val="00361935"/>
    <w:rsid w:val="00361F8C"/>
    <w:rsid w:val="0036242B"/>
    <w:rsid w:val="003654EB"/>
    <w:rsid w:val="00370916"/>
    <w:rsid w:val="00374DDE"/>
    <w:rsid w:val="00376406"/>
    <w:rsid w:val="00380167"/>
    <w:rsid w:val="00380BA5"/>
    <w:rsid w:val="003826EE"/>
    <w:rsid w:val="00385719"/>
    <w:rsid w:val="00385F31"/>
    <w:rsid w:val="00386005"/>
    <w:rsid w:val="00387D43"/>
    <w:rsid w:val="00390273"/>
    <w:rsid w:val="00391B71"/>
    <w:rsid w:val="00393815"/>
    <w:rsid w:val="00393830"/>
    <w:rsid w:val="003951BC"/>
    <w:rsid w:val="0039572D"/>
    <w:rsid w:val="00395793"/>
    <w:rsid w:val="003967EF"/>
    <w:rsid w:val="00397644"/>
    <w:rsid w:val="00397C3A"/>
    <w:rsid w:val="003A0EFA"/>
    <w:rsid w:val="003A200D"/>
    <w:rsid w:val="003A29B0"/>
    <w:rsid w:val="003A2CF3"/>
    <w:rsid w:val="003A3DD9"/>
    <w:rsid w:val="003A6744"/>
    <w:rsid w:val="003A67B1"/>
    <w:rsid w:val="003B0029"/>
    <w:rsid w:val="003B1252"/>
    <w:rsid w:val="003B18D5"/>
    <w:rsid w:val="003B358C"/>
    <w:rsid w:val="003B6C8B"/>
    <w:rsid w:val="003B74B9"/>
    <w:rsid w:val="003B7D25"/>
    <w:rsid w:val="003C0548"/>
    <w:rsid w:val="003C0779"/>
    <w:rsid w:val="003C09B7"/>
    <w:rsid w:val="003C19DE"/>
    <w:rsid w:val="003C27CF"/>
    <w:rsid w:val="003C37CF"/>
    <w:rsid w:val="003C3954"/>
    <w:rsid w:val="003C410B"/>
    <w:rsid w:val="003C49D8"/>
    <w:rsid w:val="003C5464"/>
    <w:rsid w:val="003C6F62"/>
    <w:rsid w:val="003C76E8"/>
    <w:rsid w:val="003D08BA"/>
    <w:rsid w:val="003D0FFF"/>
    <w:rsid w:val="003D1585"/>
    <w:rsid w:val="003D2A87"/>
    <w:rsid w:val="003D312B"/>
    <w:rsid w:val="003D4668"/>
    <w:rsid w:val="003D481F"/>
    <w:rsid w:val="003D504C"/>
    <w:rsid w:val="003D5530"/>
    <w:rsid w:val="003D79AC"/>
    <w:rsid w:val="003E0F9F"/>
    <w:rsid w:val="003E21CB"/>
    <w:rsid w:val="003E2D8E"/>
    <w:rsid w:val="003E39C9"/>
    <w:rsid w:val="003E541B"/>
    <w:rsid w:val="003E54FD"/>
    <w:rsid w:val="003E7959"/>
    <w:rsid w:val="003F1F72"/>
    <w:rsid w:val="003F22BA"/>
    <w:rsid w:val="003F3E86"/>
    <w:rsid w:val="00400083"/>
    <w:rsid w:val="00400E17"/>
    <w:rsid w:val="00403A8D"/>
    <w:rsid w:val="004049CF"/>
    <w:rsid w:val="00405296"/>
    <w:rsid w:val="004052D5"/>
    <w:rsid w:val="004060B1"/>
    <w:rsid w:val="00410392"/>
    <w:rsid w:val="004106B6"/>
    <w:rsid w:val="0041168C"/>
    <w:rsid w:val="004124B2"/>
    <w:rsid w:val="00412AEF"/>
    <w:rsid w:val="0041306E"/>
    <w:rsid w:val="004141C7"/>
    <w:rsid w:val="00415677"/>
    <w:rsid w:val="00415B2D"/>
    <w:rsid w:val="004160E0"/>
    <w:rsid w:val="004163B3"/>
    <w:rsid w:val="00416CD7"/>
    <w:rsid w:val="004173B9"/>
    <w:rsid w:val="00420A9A"/>
    <w:rsid w:val="00422E31"/>
    <w:rsid w:val="0042569F"/>
    <w:rsid w:val="00426E83"/>
    <w:rsid w:val="0042748E"/>
    <w:rsid w:val="00427AC5"/>
    <w:rsid w:val="00427CEF"/>
    <w:rsid w:val="004325D4"/>
    <w:rsid w:val="00432D89"/>
    <w:rsid w:val="00433605"/>
    <w:rsid w:val="00434D2A"/>
    <w:rsid w:val="00435636"/>
    <w:rsid w:val="00436706"/>
    <w:rsid w:val="004414E3"/>
    <w:rsid w:val="004419EC"/>
    <w:rsid w:val="00442A95"/>
    <w:rsid w:val="00442D75"/>
    <w:rsid w:val="004430F3"/>
    <w:rsid w:val="00445A36"/>
    <w:rsid w:val="004469FE"/>
    <w:rsid w:val="00447677"/>
    <w:rsid w:val="004506BB"/>
    <w:rsid w:val="004528AF"/>
    <w:rsid w:val="0045350E"/>
    <w:rsid w:val="00453866"/>
    <w:rsid w:val="00454592"/>
    <w:rsid w:val="0045475D"/>
    <w:rsid w:val="00454B72"/>
    <w:rsid w:val="00455104"/>
    <w:rsid w:val="00455668"/>
    <w:rsid w:val="00455874"/>
    <w:rsid w:val="00456331"/>
    <w:rsid w:val="004605A3"/>
    <w:rsid w:val="004607A8"/>
    <w:rsid w:val="0046170C"/>
    <w:rsid w:val="00461EC3"/>
    <w:rsid w:val="00463447"/>
    <w:rsid w:val="004644FB"/>
    <w:rsid w:val="00464B4F"/>
    <w:rsid w:val="00465498"/>
    <w:rsid w:val="00465EC1"/>
    <w:rsid w:val="004668EF"/>
    <w:rsid w:val="00466CCD"/>
    <w:rsid w:val="00467316"/>
    <w:rsid w:val="0047004C"/>
    <w:rsid w:val="00470EFF"/>
    <w:rsid w:val="00471081"/>
    <w:rsid w:val="00471363"/>
    <w:rsid w:val="00471DC8"/>
    <w:rsid w:val="00472291"/>
    <w:rsid w:val="004729F6"/>
    <w:rsid w:val="004744C4"/>
    <w:rsid w:val="00474589"/>
    <w:rsid w:val="00474901"/>
    <w:rsid w:val="00474F2F"/>
    <w:rsid w:val="004755D9"/>
    <w:rsid w:val="0047699D"/>
    <w:rsid w:val="00480CB5"/>
    <w:rsid w:val="00482DCF"/>
    <w:rsid w:val="0048350A"/>
    <w:rsid w:val="004860AD"/>
    <w:rsid w:val="0048680A"/>
    <w:rsid w:val="00487537"/>
    <w:rsid w:val="0048754C"/>
    <w:rsid w:val="004924A2"/>
    <w:rsid w:val="0049262E"/>
    <w:rsid w:val="004929FC"/>
    <w:rsid w:val="00492C07"/>
    <w:rsid w:val="00493D46"/>
    <w:rsid w:val="00495B2B"/>
    <w:rsid w:val="004976F1"/>
    <w:rsid w:val="0049781C"/>
    <w:rsid w:val="00497A44"/>
    <w:rsid w:val="004A0C47"/>
    <w:rsid w:val="004A2605"/>
    <w:rsid w:val="004A31C6"/>
    <w:rsid w:val="004A5F44"/>
    <w:rsid w:val="004A63FC"/>
    <w:rsid w:val="004A7475"/>
    <w:rsid w:val="004B0361"/>
    <w:rsid w:val="004B0C2D"/>
    <w:rsid w:val="004B17F3"/>
    <w:rsid w:val="004B1B27"/>
    <w:rsid w:val="004B25BD"/>
    <w:rsid w:val="004B2E14"/>
    <w:rsid w:val="004B38DC"/>
    <w:rsid w:val="004B392A"/>
    <w:rsid w:val="004B6CB5"/>
    <w:rsid w:val="004B6E1E"/>
    <w:rsid w:val="004C03C6"/>
    <w:rsid w:val="004C08A4"/>
    <w:rsid w:val="004C0973"/>
    <w:rsid w:val="004C1227"/>
    <w:rsid w:val="004C253E"/>
    <w:rsid w:val="004C3603"/>
    <w:rsid w:val="004C5643"/>
    <w:rsid w:val="004C7BA5"/>
    <w:rsid w:val="004D012E"/>
    <w:rsid w:val="004D0191"/>
    <w:rsid w:val="004D1833"/>
    <w:rsid w:val="004D2181"/>
    <w:rsid w:val="004D4942"/>
    <w:rsid w:val="004D5079"/>
    <w:rsid w:val="004D6360"/>
    <w:rsid w:val="004D640D"/>
    <w:rsid w:val="004D6420"/>
    <w:rsid w:val="004E1026"/>
    <w:rsid w:val="004E16C9"/>
    <w:rsid w:val="004E2AE2"/>
    <w:rsid w:val="004E2D37"/>
    <w:rsid w:val="004E5022"/>
    <w:rsid w:val="004E59C9"/>
    <w:rsid w:val="004E62DD"/>
    <w:rsid w:val="004E70AD"/>
    <w:rsid w:val="004F137B"/>
    <w:rsid w:val="004F1AC1"/>
    <w:rsid w:val="004F36C9"/>
    <w:rsid w:val="004F3733"/>
    <w:rsid w:val="004F6955"/>
    <w:rsid w:val="004F6968"/>
    <w:rsid w:val="00500369"/>
    <w:rsid w:val="005005ED"/>
    <w:rsid w:val="00500618"/>
    <w:rsid w:val="00503025"/>
    <w:rsid w:val="00503A86"/>
    <w:rsid w:val="00504444"/>
    <w:rsid w:val="00505020"/>
    <w:rsid w:val="0050513F"/>
    <w:rsid w:val="00505A01"/>
    <w:rsid w:val="005065E9"/>
    <w:rsid w:val="00506CA4"/>
    <w:rsid w:val="0050729D"/>
    <w:rsid w:val="005079C2"/>
    <w:rsid w:val="00507ECB"/>
    <w:rsid w:val="005112FD"/>
    <w:rsid w:val="00514AF3"/>
    <w:rsid w:val="00514DBE"/>
    <w:rsid w:val="00517166"/>
    <w:rsid w:val="00520204"/>
    <w:rsid w:val="00523137"/>
    <w:rsid w:val="00524C2B"/>
    <w:rsid w:val="00524E56"/>
    <w:rsid w:val="00525038"/>
    <w:rsid w:val="00526503"/>
    <w:rsid w:val="00527729"/>
    <w:rsid w:val="00530921"/>
    <w:rsid w:val="00531078"/>
    <w:rsid w:val="00531AB1"/>
    <w:rsid w:val="00537D17"/>
    <w:rsid w:val="0054054C"/>
    <w:rsid w:val="00541584"/>
    <w:rsid w:val="00541DCE"/>
    <w:rsid w:val="00542C95"/>
    <w:rsid w:val="00543CF3"/>
    <w:rsid w:val="00544ABE"/>
    <w:rsid w:val="00545D0C"/>
    <w:rsid w:val="00546201"/>
    <w:rsid w:val="0054771B"/>
    <w:rsid w:val="005478AE"/>
    <w:rsid w:val="00547DCD"/>
    <w:rsid w:val="0055137F"/>
    <w:rsid w:val="00552C51"/>
    <w:rsid w:val="00553769"/>
    <w:rsid w:val="00554FEC"/>
    <w:rsid w:val="005555FE"/>
    <w:rsid w:val="005561C1"/>
    <w:rsid w:val="00557FAB"/>
    <w:rsid w:val="0056125B"/>
    <w:rsid w:val="00563315"/>
    <w:rsid w:val="00565153"/>
    <w:rsid w:val="00567097"/>
    <w:rsid w:val="00567380"/>
    <w:rsid w:val="0056764C"/>
    <w:rsid w:val="0057227F"/>
    <w:rsid w:val="00572F20"/>
    <w:rsid w:val="00573EC3"/>
    <w:rsid w:val="00575D66"/>
    <w:rsid w:val="00576681"/>
    <w:rsid w:val="005816B4"/>
    <w:rsid w:val="005836D0"/>
    <w:rsid w:val="005853A5"/>
    <w:rsid w:val="00586A12"/>
    <w:rsid w:val="00591A75"/>
    <w:rsid w:val="00591CEA"/>
    <w:rsid w:val="0059257B"/>
    <w:rsid w:val="00592E1B"/>
    <w:rsid w:val="00592EEF"/>
    <w:rsid w:val="00592F56"/>
    <w:rsid w:val="00593288"/>
    <w:rsid w:val="00594A61"/>
    <w:rsid w:val="005952B2"/>
    <w:rsid w:val="00595D22"/>
    <w:rsid w:val="00595D44"/>
    <w:rsid w:val="005A0198"/>
    <w:rsid w:val="005A034A"/>
    <w:rsid w:val="005A04C0"/>
    <w:rsid w:val="005A27C1"/>
    <w:rsid w:val="005A35E0"/>
    <w:rsid w:val="005A51A8"/>
    <w:rsid w:val="005A67FC"/>
    <w:rsid w:val="005B049B"/>
    <w:rsid w:val="005B080C"/>
    <w:rsid w:val="005B0A63"/>
    <w:rsid w:val="005B1A31"/>
    <w:rsid w:val="005B24B3"/>
    <w:rsid w:val="005B3487"/>
    <w:rsid w:val="005B3C3B"/>
    <w:rsid w:val="005B4891"/>
    <w:rsid w:val="005B4E87"/>
    <w:rsid w:val="005C0682"/>
    <w:rsid w:val="005C114D"/>
    <w:rsid w:val="005C20AF"/>
    <w:rsid w:val="005C3499"/>
    <w:rsid w:val="005C4F0A"/>
    <w:rsid w:val="005C4F5B"/>
    <w:rsid w:val="005C5C45"/>
    <w:rsid w:val="005D1E79"/>
    <w:rsid w:val="005D1F93"/>
    <w:rsid w:val="005D4C1F"/>
    <w:rsid w:val="005D5B01"/>
    <w:rsid w:val="005D637C"/>
    <w:rsid w:val="005D6540"/>
    <w:rsid w:val="005D6564"/>
    <w:rsid w:val="005D7CED"/>
    <w:rsid w:val="005E04FF"/>
    <w:rsid w:val="005E06C2"/>
    <w:rsid w:val="005E1567"/>
    <w:rsid w:val="005E2EFC"/>
    <w:rsid w:val="005E3143"/>
    <w:rsid w:val="005E4988"/>
    <w:rsid w:val="005E5FA4"/>
    <w:rsid w:val="005E704F"/>
    <w:rsid w:val="005F10B1"/>
    <w:rsid w:val="005F2652"/>
    <w:rsid w:val="005F2665"/>
    <w:rsid w:val="005F39CF"/>
    <w:rsid w:val="005F4535"/>
    <w:rsid w:val="005F64DA"/>
    <w:rsid w:val="005F6FE5"/>
    <w:rsid w:val="00600206"/>
    <w:rsid w:val="00600823"/>
    <w:rsid w:val="006014EA"/>
    <w:rsid w:val="00601B0D"/>
    <w:rsid w:val="00602A61"/>
    <w:rsid w:val="00604347"/>
    <w:rsid w:val="0060468F"/>
    <w:rsid w:val="00605459"/>
    <w:rsid w:val="006078DE"/>
    <w:rsid w:val="00610026"/>
    <w:rsid w:val="0061053C"/>
    <w:rsid w:val="00610E27"/>
    <w:rsid w:val="006127B0"/>
    <w:rsid w:val="0061752F"/>
    <w:rsid w:val="0061775A"/>
    <w:rsid w:val="00620809"/>
    <w:rsid w:val="00621368"/>
    <w:rsid w:val="00621E47"/>
    <w:rsid w:val="00622571"/>
    <w:rsid w:val="00624D66"/>
    <w:rsid w:val="00625EEA"/>
    <w:rsid w:val="006271DE"/>
    <w:rsid w:val="00627CDE"/>
    <w:rsid w:val="006300AF"/>
    <w:rsid w:val="006338B5"/>
    <w:rsid w:val="00633952"/>
    <w:rsid w:val="00634591"/>
    <w:rsid w:val="00635299"/>
    <w:rsid w:val="00636020"/>
    <w:rsid w:val="00636269"/>
    <w:rsid w:val="00640E87"/>
    <w:rsid w:val="00642282"/>
    <w:rsid w:val="0064307F"/>
    <w:rsid w:val="0064341A"/>
    <w:rsid w:val="00644430"/>
    <w:rsid w:val="006455C2"/>
    <w:rsid w:val="00646018"/>
    <w:rsid w:val="00646CFF"/>
    <w:rsid w:val="0065037B"/>
    <w:rsid w:val="00650961"/>
    <w:rsid w:val="00650BD4"/>
    <w:rsid w:val="006517CB"/>
    <w:rsid w:val="00651B73"/>
    <w:rsid w:val="0065207E"/>
    <w:rsid w:val="00653051"/>
    <w:rsid w:val="0065311E"/>
    <w:rsid w:val="00654C4C"/>
    <w:rsid w:val="00655AD5"/>
    <w:rsid w:val="00655DAA"/>
    <w:rsid w:val="00660706"/>
    <w:rsid w:val="00661C4E"/>
    <w:rsid w:val="00664DEC"/>
    <w:rsid w:val="006651A5"/>
    <w:rsid w:val="0066521D"/>
    <w:rsid w:val="00665548"/>
    <w:rsid w:val="006672E7"/>
    <w:rsid w:val="00667DA0"/>
    <w:rsid w:val="006717C3"/>
    <w:rsid w:val="00671913"/>
    <w:rsid w:val="00672C96"/>
    <w:rsid w:val="00674AD3"/>
    <w:rsid w:val="006759B4"/>
    <w:rsid w:val="00675E4A"/>
    <w:rsid w:val="00676033"/>
    <w:rsid w:val="00676797"/>
    <w:rsid w:val="00681C49"/>
    <w:rsid w:val="006820E3"/>
    <w:rsid w:val="00682240"/>
    <w:rsid w:val="00682F97"/>
    <w:rsid w:val="00683D04"/>
    <w:rsid w:val="00687AB8"/>
    <w:rsid w:val="006901EA"/>
    <w:rsid w:val="006926C5"/>
    <w:rsid w:val="00692C96"/>
    <w:rsid w:val="00694397"/>
    <w:rsid w:val="00694750"/>
    <w:rsid w:val="00694FC2"/>
    <w:rsid w:val="006976DA"/>
    <w:rsid w:val="006978A4"/>
    <w:rsid w:val="006A09B5"/>
    <w:rsid w:val="006A199B"/>
    <w:rsid w:val="006A1B4A"/>
    <w:rsid w:val="006A1DF1"/>
    <w:rsid w:val="006A334E"/>
    <w:rsid w:val="006A4C85"/>
    <w:rsid w:val="006A5827"/>
    <w:rsid w:val="006A5A2A"/>
    <w:rsid w:val="006A673C"/>
    <w:rsid w:val="006A769E"/>
    <w:rsid w:val="006B306D"/>
    <w:rsid w:val="006B340D"/>
    <w:rsid w:val="006B355A"/>
    <w:rsid w:val="006B3A36"/>
    <w:rsid w:val="006B3B5E"/>
    <w:rsid w:val="006B4E07"/>
    <w:rsid w:val="006B50C2"/>
    <w:rsid w:val="006B5197"/>
    <w:rsid w:val="006B7357"/>
    <w:rsid w:val="006C106A"/>
    <w:rsid w:val="006C141C"/>
    <w:rsid w:val="006C243F"/>
    <w:rsid w:val="006C289B"/>
    <w:rsid w:val="006C2DA3"/>
    <w:rsid w:val="006C327A"/>
    <w:rsid w:val="006C3644"/>
    <w:rsid w:val="006C4C26"/>
    <w:rsid w:val="006C5ECF"/>
    <w:rsid w:val="006C6F34"/>
    <w:rsid w:val="006C6FB5"/>
    <w:rsid w:val="006C7B85"/>
    <w:rsid w:val="006D083B"/>
    <w:rsid w:val="006D2F00"/>
    <w:rsid w:val="006D39A8"/>
    <w:rsid w:val="006D4B54"/>
    <w:rsid w:val="006D4B57"/>
    <w:rsid w:val="006D560C"/>
    <w:rsid w:val="006E0395"/>
    <w:rsid w:val="006E0B28"/>
    <w:rsid w:val="006E0E54"/>
    <w:rsid w:val="006E145A"/>
    <w:rsid w:val="006E1D85"/>
    <w:rsid w:val="006E256D"/>
    <w:rsid w:val="006E6377"/>
    <w:rsid w:val="006E771F"/>
    <w:rsid w:val="006E7D59"/>
    <w:rsid w:val="006F3DF4"/>
    <w:rsid w:val="006F48E0"/>
    <w:rsid w:val="006F4DB3"/>
    <w:rsid w:val="006F5C10"/>
    <w:rsid w:val="006F6299"/>
    <w:rsid w:val="007015BC"/>
    <w:rsid w:val="00702041"/>
    <w:rsid w:val="00705786"/>
    <w:rsid w:val="00705F24"/>
    <w:rsid w:val="007062C9"/>
    <w:rsid w:val="00711FEB"/>
    <w:rsid w:val="00712909"/>
    <w:rsid w:val="00713275"/>
    <w:rsid w:val="00713E50"/>
    <w:rsid w:val="00716C47"/>
    <w:rsid w:val="00720293"/>
    <w:rsid w:val="007203C7"/>
    <w:rsid w:val="007204D9"/>
    <w:rsid w:val="00722B04"/>
    <w:rsid w:val="00726779"/>
    <w:rsid w:val="00727114"/>
    <w:rsid w:val="007271E3"/>
    <w:rsid w:val="007276B1"/>
    <w:rsid w:val="00727B68"/>
    <w:rsid w:val="0073148D"/>
    <w:rsid w:val="007321FA"/>
    <w:rsid w:val="00732ABB"/>
    <w:rsid w:val="007342A5"/>
    <w:rsid w:val="007350E2"/>
    <w:rsid w:val="007357A5"/>
    <w:rsid w:val="00737D94"/>
    <w:rsid w:val="0074157D"/>
    <w:rsid w:val="00741FB9"/>
    <w:rsid w:val="00746F24"/>
    <w:rsid w:val="00750A49"/>
    <w:rsid w:val="0075248E"/>
    <w:rsid w:val="00753705"/>
    <w:rsid w:val="00753869"/>
    <w:rsid w:val="007574D7"/>
    <w:rsid w:val="00760F85"/>
    <w:rsid w:val="00762C2C"/>
    <w:rsid w:val="0076406E"/>
    <w:rsid w:val="00764BAF"/>
    <w:rsid w:val="0076653C"/>
    <w:rsid w:val="0076750B"/>
    <w:rsid w:val="007675CD"/>
    <w:rsid w:val="0077487D"/>
    <w:rsid w:val="00775729"/>
    <w:rsid w:val="00777FD9"/>
    <w:rsid w:val="0078078A"/>
    <w:rsid w:val="00781097"/>
    <w:rsid w:val="007848E9"/>
    <w:rsid w:val="00784FDC"/>
    <w:rsid w:val="00786DFA"/>
    <w:rsid w:val="0078736F"/>
    <w:rsid w:val="0078740D"/>
    <w:rsid w:val="0079180A"/>
    <w:rsid w:val="00792A9F"/>
    <w:rsid w:val="007935A6"/>
    <w:rsid w:val="007937AD"/>
    <w:rsid w:val="00794C48"/>
    <w:rsid w:val="00795116"/>
    <w:rsid w:val="00795355"/>
    <w:rsid w:val="00796208"/>
    <w:rsid w:val="007A01D8"/>
    <w:rsid w:val="007A3B76"/>
    <w:rsid w:val="007A65BA"/>
    <w:rsid w:val="007A680B"/>
    <w:rsid w:val="007A791C"/>
    <w:rsid w:val="007B0EE3"/>
    <w:rsid w:val="007B1E7D"/>
    <w:rsid w:val="007B2135"/>
    <w:rsid w:val="007B47DA"/>
    <w:rsid w:val="007B4A9B"/>
    <w:rsid w:val="007B4AD1"/>
    <w:rsid w:val="007B4B06"/>
    <w:rsid w:val="007B5575"/>
    <w:rsid w:val="007B5F9D"/>
    <w:rsid w:val="007B757D"/>
    <w:rsid w:val="007C0A6C"/>
    <w:rsid w:val="007C2899"/>
    <w:rsid w:val="007C2DBD"/>
    <w:rsid w:val="007C50D5"/>
    <w:rsid w:val="007C5973"/>
    <w:rsid w:val="007C5B00"/>
    <w:rsid w:val="007D34C5"/>
    <w:rsid w:val="007D4DCD"/>
    <w:rsid w:val="007D57E6"/>
    <w:rsid w:val="007D6064"/>
    <w:rsid w:val="007E0543"/>
    <w:rsid w:val="007E20F1"/>
    <w:rsid w:val="007E28D1"/>
    <w:rsid w:val="007E2EA0"/>
    <w:rsid w:val="007E2F84"/>
    <w:rsid w:val="007E384B"/>
    <w:rsid w:val="007E437F"/>
    <w:rsid w:val="007E5385"/>
    <w:rsid w:val="007E53BE"/>
    <w:rsid w:val="007E6B46"/>
    <w:rsid w:val="007F0405"/>
    <w:rsid w:val="007F05AE"/>
    <w:rsid w:val="007F0FDF"/>
    <w:rsid w:val="007F11F6"/>
    <w:rsid w:val="007F1A0F"/>
    <w:rsid w:val="007F20C9"/>
    <w:rsid w:val="007F4A86"/>
    <w:rsid w:val="007F538E"/>
    <w:rsid w:val="007F538F"/>
    <w:rsid w:val="007F6538"/>
    <w:rsid w:val="007F6F9B"/>
    <w:rsid w:val="007F784A"/>
    <w:rsid w:val="00800AD1"/>
    <w:rsid w:val="00805E8B"/>
    <w:rsid w:val="00806D65"/>
    <w:rsid w:val="008074EE"/>
    <w:rsid w:val="00811255"/>
    <w:rsid w:val="00811402"/>
    <w:rsid w:val="00811890"/>
    <w:rsid w:val="008139CF"/>
    <w:rsid w:val="00813A92"/>
    <w:rsid w:val="00813E87"/>
    <w:rsid w:val="00815258"/>
    <w:rsid w:val="00815963"/>
    <w:rsid w:val="00816BC8"/>
    <w:rsid w:val="00817084"/>
    <w:rsid w:val="0082021D"/>
    <w:rsid w:val="0082151C"/>
    <w:rsid w:val="00822AB8"/>
    <w:rsid w:val="008242AD"/>
    <w:rsid w:val="0082463D"/>
    <w:rsid w:val="008300A2"/>
    <w:rsid w:val="00830695"/>
    <w:rsid w:val="00830C14"/>
    <w:rsid w:val="008310B0"/>
    <w:rsid w:val="00831382"/>
    <w:rsid w:val="008316B5"/>
    <w:rsid w:val="00832A59"/>
    <w:rsid w:val="00833074"/>
    <w:rsid w:val="00834E3E"/>
    <w:rsid w:val="00834EB4"/>
    <w:rsid w:val="00834F92"/>
    <w:rsid w:val="00835A16"/>
    <w:rsid w:val="008363C2"/>
    <w:rsid w:val="00837BB1"/>
    <w:rsid w:val="00840728"/>
    <w:rsid w:val="00840D86"/>
    <w:rsid w:val="008413F7"/>
    <w:rsid w:val="008415B0"/>
    <w:rsid w:val="008416CE"/>
    <w:rsid w:val="008437A7"/>
    <w:rsid w:val="00843E54"/>
    <w:rsid w:val="0084477A"/>
    <w:rsid w:val="0084616C"/>
    <w:rsid w:val="00846235"/>
    <w:rsid w:val="00846ED4"/>
    <w:rsid w:val="00853433"/>
    <w:rsid w:val="0085532E"/>
    <w:rsid w:val="00855FE8"/>
    <w:rsid w:val="0085687D"/>
    <w:rsid w:val="00857914"/>
    <w:rsid w:val="00857A5B"/>
    <w:rsid w:val="00862844"/>
    <w:rsid w:val="00862A13"/>
    <w:rsid w:val="008636CC"/>
    <w:rsid w:val="00870A01"/>
    <w:rsid w:val="0087235F"/>
    <w:rsid w:val="00873022"/>
    <w:rsid w:val="0087332D"/>
    <w:rsid w:val="00877422"/>
    <w:rsid w:val="0087782C"/>
    <w:rsid w:val="00880AC6"/>
    <w:rsid w:val="00880E00"/>
    <w:rsid w:val="00881E5F"/>
    <w:rsid w:val="00882EB8"/>
    <w:rsid w:val="00883F20"/>
    <w:rsid w:val="0088666E"/>
    <w:rsid w:val="00887821"/>
    <w:rsid w:val="00891532"/>
    <w:rsid w:val="00891A8A"/>
    <w:rsid w:val="00892DE2"/>
    <w:rsid w:val="008942D2"/>
    <w:rsid w:val="00895A32"/>
    <w:rsid w:val="00895E2F"/>
    <w:rsid w:val="008A0451"/>
    <w:rsid w:val="008A305F"/>
    <w:rsid w:val="008A3E21"/>
    <w:rsid w:val="008A42FB"/>
    <w:rsid w:val="008A4E8F"/>
    <w:rsid w:val="008A5EE5"/>
    <w:rsid w:val="008A710D"/>
    <w:rsid w:val="008A724D"/>
    <w:rsid w:val="008B244A"/>
    <w:rsid w:val="008B269D"/>
    <w:rsid w:val="008B3DC4"/>
    <w:rsid w:val="008B41E6"/>
    <w:rsid w:val="008B5189"/>
    <w:rsid w:val="008B62FA"/>
    <w:rsid w:val="008B6BFC"/>
    <w:rsid w:val="008B74FA"/>
    <w:rsid w:val="008C2D7F"/>
    <w:rsid w:val="008D0AD0"/>
    <w:rsid w:val="008D0EBB"/>
    <w:rsid w:val="008D0FB3"/>
    <w:rsid w:val="008D126C"/>
    <w:rsid w:val="008D3EE5"/>
    <w:rsid w:val="008D4E68"/>
    <w:rsid w:val="008D5DE4"/>
    <w:rsid w:val="008D670B"/>
    <w:rsid w:val="008D719E"/>
    <w:rsid w:val="008D7E4B"/>
    <w:rsid w:val="008E08D9"/>
    <w:rsid w:val="008E11BD"/>
    <w:rsid w:val="008E1A7D"/>
    <w:rsid w:val="008E2B78"/>
    <w:rsid w:val="008E3189"/>
    <w:rsid w:val="008E3BD9"/>
    <w:rsid w:val="008E3D00"/>
    <w:rsid w:val="008E46DF"/>
    <w:rsid w:val="008E4A14"/>
    <w:rsid w:val="008E78EC"/>
    <w:rsid w:val="008E7B71"/>
    <w:rsid w:val="008F01F0"/>
    <w:rsid w:val="008F03D7"/>
    <w:rsid w:val="008F1EB0"/>
    <w:rsid w:val="008F2647"/>
    <w:rsid w:val="008F26AB"/>
    <w:rsid w:val="008F306C"/>
    <w:rsid w:val="008F44C5"/>
    <w:rsid w:val="008F4638"/>
    <w:rsid w:val="008F5F60"/>
    <w:rsid w:val="008F61CE"/>
    <w:rsid w:val="008F7013"/>
    <w:rsid w:val="008F7CB3"/>
    <w:rsid w:val="009002FB"/>
    <w:rsid w:val="00901447"/>
    <w:rsid w:val="00901A43"/>
    <w:rsid w:val="009024A4"/>
    <w:rsid w:val="00903D4D"/>
    <w:rsid w:val="009060B1"/>
    <w:rsid w:val="00906559"/>
    <w:rsid w:val="00907507"/>
    <w:rsid w:val="00911EE5"/>
    <w:rsid w:val="0091254C"/>
    <w:rsid w:val="00912E86"/>
    <w:rsid w:val="00913EBF"/>
    <w:rsid w:val="00920930"/>
    <w:rsid w:val="009211E8"/>
    <w:rsid w:val="00923272"/>
    <w:rsid w:val="00923D81"/>
    <w:rsid w:val="009264DF"/>
    <w:rsid w:val="00927A35"/>
    <w:rsid w:val="00930576"/>
    <w:rsid w:val="00930A6A"/>
    <w:rsid w:val="00930DF7"/>
    <w:rsid w:val="00931254"/>
    <w:rsid w:val="00934ADE"/>
    <w:rsid w:val="00936E0B"/>
    <w:rsid w:val="00937931"/>
    <w:rsid w:val="00941CC1"/>
    <w:rsid w:val="0094318E"/>
    <w:rsid w:val="00944D38"/>
    <w:rsid w:val="009463B2"/>
    <w:rsid w:val="009477BE"/>
    <w:rsid w:val="00950F95"/>
    <w:rsid w:val="009512EE"/>
    <w:rsid w:val="00951656"/>
    <w:rsid w:val="0095266D"/>
    <w:rsid w:val="009548C3"/>
    <w:rsid w:val="00954D35"/>
    <w:rsid w:val="0095619C"/>
    <w:rsid w:val="0095678E"/>
    <w:rsid w:val="009569B7"/>
    <w:rsid w:val="00957CCE"/>
    <w:rsid w:val="00957E09"/>
    <w:rsid w:val="00961057"/>
    <w:rsid w:val="0096137D"/>
    <w:rsid w:val="00964079"/>
    <w:rsid w:val="00966D22"/>
    <w:rsid w:val="009671EA"/>
    <w:rsid w:val="009675F0"/>
    <w:rsid w:val="009722B7"/>
    <w:rsid w:val="009739B4"/>
    <w:rsid w:val="009766FD"/>
    <w:rsid w:val="00976CC1"/>
    <w:rsid w:val="009773B9"/>
    <w:rsid w:val="00977B4B"/>
    <w:rsid w:val="00980259"/>
    <w:rsid w:val="00980E09"/>
    <w:rsid w:val="00981D87"/>
    <w:rsid w:val="00983D38"/>
    <w:rsid w:val="00983F75"/>
    <w:rsid w:val="00984479"/>
    <w:rsid w:val="00985237"/>
    <w:rsid w:val="00990D7B"/>
    <w:rsid w:val="0099229C"/>
    <w:rsid w:val="00994092"/>
    <w:rsid w:val="00994E35"/>
    <w:rsid w:val="00995248"/>
    <w:rsid w:val="00995410"/>
    <w:rsid w:val="00995A1D"/>
    <w:rsid w:val="00996A71"/>
    <w:rsid w:val="009A04B9"/>
    <w:rsid w:val="009A0895"/>
    <w:rsid w:val="009A08DC"/>
    <w:rsid w:val="009A1078"/>
    <w:rsid w:val="009A2973"/>
    <w:rsid w:val="009A4899"/>
    <w:rsid w:val="009A5B09"/>
    <w:rsid w:val="009A6B06"/>
    <w:rsid w:val="009A6CBD"/>
    <w:rsid w:val="009A72DA"/>
    <w:rsid w:val="009A730A"/>
    <w:rsid w:val="009A7608"/>
    <w:rsid w:val="009B12E8"/>
    <w:rsid w:val="009B1FF0"/>
    <w:rsid w:val="009B3423"/>
    <w:rsid w:val="009B6700"/>
    <w:rsid w:val="009B7137"/>
    <w:rsid w:val="009B7540"/>
    <w:rsid w:val="009B7EA4"/>
    <w:rsid w:val="009C081D"/>
    <w:rsid w:val="009C0BCC"/>
    <w:rsid w:val="009C0CC4"/>
    <w:rsid w:val="009C0F32"/>
    <w:rsid w:val="009C102C"/>
    <w:rsid w:val="009C29B3"/>
    <w:rsid w:val="009C35B9"/>
    <w:rsid w:val="009C3F63"/>
    <w:rsid w:val="009C41E5"/>
    <w:rsid w:val="009C4348"/>
    <w:rsid w:val="009C43B8"/>
    <w:rsid w:val="009C4C5C"/>
    <w:rsid w:val="009C544F"/>
    <w:rsid w:val="009C586A"/>
    <w:rsid w:val="009C6182"/>
    <w:rsid w:val="009C6592"/>
    <w:rsid w:val="009C69B3"/>
    <w:rsid w:val="009C79F4"/>
    <w:rsid w:val="009C79FE"/>
    <w:rsid w:val="009D1306"/>
    <w:rsid w:val="009D1B30"/>
    <w:rsid w:val="009D2E80"/>
    <w:rsid w:val="009D3A46"/>
    <w:rsid w:val="009D471A"/>
    <w:rsid w:val="009D6068"/>
    <w:rsid w:val="009D7568"/>
    <w:rsid w:val="009E3290"/>
    <w:rsid w:val="009E4106"/>
    <w:rsid w:val="009E4218"/>
    <w:rsid w:val="009E4689"/>
    <w:rsid w:val="009E6B7F"/>
    <w:rsid w:val="009F1655"/>
    <w:rsid w:val="009F1A38"/>
    <w:rsid w:val="009F3104"/>
    <w:rsid w:val="009F7D04"/>
    <w:rsid w:val="00A01080"/>
    <w:rsid w:val="00A022BF"/>
    <w:rsid w:val="00A0244D"/>
    <w:rsid w:val="00A0386B"/>
    <w:rsid w:val="00A03E69"/>
    <w:rsid w:val="00A04357"/>
    <w:rsid w:val="00A0490D"/>
    <w:rsid w:val="00A07299"/>
    <w:rsid w:val="00A1078C"/>
    <w:rsid w:val="00A10860"/>
    <w:rsid w:val="00A114A3"/>
    <w:rsid w:val="00A135E6"/>
    <w:rsid w:val="00A14D43"/>
    <w:rsid w:val="00A1535F"/>
    <w:rsid w:val="00A17876"/>
    <w:rsid w:val="00A2040D"/>
    <w:rsid w:val="00A20A5D"/>
    <w:rsid w:val="00A212FC"/>
    <w:rsid w:val="00A223DB"/>
    <w:rsid w:val="00A22637"/>
    <w:rsid w:val="00A247FE"/>
    <w:rsid w:val="00A25CAE"/>
    <w:rsid w:val="00A27280"/>
    <w:rsid w:val="00A27CA3"/>
    <w:rsid w:val="00A30026"/>
    <w:rsid w:val="00A31CCC"/>
    <w:rsid w:val="00A339D3"/>
    <w:rsid w:val="00A34CFB"/>
    <w:rsid w:val="00A35BDE"/>
    <w:rsid w:val="00A35E6E"/>
    <w:rsid w:val="00A360B2"/>
    <w:rsid w:val="00A36144"/>
    <w:rsid w:val="00A410A3"/>
    <w:rsid w:val="00A41411"/>
    <w:rsid w:val="00A42165"/>
    <w:rsid w:val="00A43803"/>
    <w:rsid w:val="00A43B4D"/>
    <w:rsid w:val="00A536FA"/>
    <w:rsid w:val="00A54B7F"/>
    <w:rsid w:val="00A54DE4"/>
    <w:rsid w:val="00A56F48"/>
    <w:rsid w:val="00A60AF2"/>
    <w:rsid w:val="00A61133"/>
    <w:rsid w:val="00A61891"/>
    <w:rsid w:val="00A65161"/>
    <w:rsid w:val="00A65847"/>
    <w:rsid w:val="00A6619C"/>
    <w:rsid w:val="00A66C6A"/>
    <w:rsid w:val="00A67B87"/>
    <w:rsid w:val="00A702F8"/>
    <w:rsid w:val="00A715E4"/>
    <w:rsid w:val="00A73155"/>
    <w:rsid w:val="00A744B1"/>
    <w:rsid w:val="00A74A92"/>
    <w:rsid w:val="00A74ECE"/>
    <w:rsid w:val="00A80888"/>
    <w:rsid w:val="00A80939"/>
    <w:rsid w:val="00A81657"/>
    <w:rsid w:val="00A84039"/>
    <w:rsid w:val="00A84190"/>
    <w:rsid w:val="00A84DB3"/>
    <w:rsid w:val="00A877B7"/>
    <w:rsid w:val="00A9103D"/>
    <w:rsid w:val="00A918C8"/>
    <w:rsid w:val="00A932B4"/>
    <w:rsid w:val="00A965EE"/>
    <w:rsid w:val="00A97991"/>
    <w:rsid w:val="00A97CB4"/>
    <w:rsid w:val="00AA0440"/>
    <w:rsid w:val="00AA3A47"/>
    <w:rsid w:val="00AA3C34"/>
    <w:rsid w:val="00AA3E9B"/>
    <w:rsid w:val="00AA7838"/>
    <w:rsid w:val="00AB1A87"/>
    <w:rsid w:val="00AB23CD"/>
    <w:rsid w:val="00AB2DED"/>
    <w:rsid w:val="00AB34CA"/>
    <w:rsid w:val="00AB6545"/>
    <w:rsid w:val="00AC0F0F"/>
    <w:rsid w:val="00AC1403"/>
    <w:rsid w:val="00AC2376"/>
    <w:rsid w:val="00AC24E7"/>
    <w:rsid w:val="00AC28AF"/>
    <w:rsid w:val="00AC2B85"/>
    <w:rsid w:val="00AC31DF"/>
    <w:rsid w:val="00AC3598"/>
    <w:rsid w:val="00AC425F"/>
    <w:rsid w:val="00AC5494"/>
    <w:rsid w:val="00AC6488"/>
    <w:rsid w:val="00AC6B0C"/>
    <w:rsid w:val="00AD041D"/>
    <w:rsid w:val="00AD2269"/>
    <w:rsid w:val="00AD23E0"/>
    <w:rsid w:val="00AD2744"/>
    <w:rsid w:val="00AD3F7A"/>
    <w:rsid w:val="00AD5B29"/>
    <w:rsid w:val="00AD6CBA"/>
    <w:rsid w:val="00AD7A4B"/>
    <w:rsid w:val="00AD7C1A"/>
    <w:rsid w:val="00AE1724"/>
    <w:rsid w:val="00AE21F5"/>
    <w:rsid w:val="00AE2549"/>
    <w:rsid w:val="00AE3FE9"/>
    <w:rsid w:val="00AE4C8D"/>
    <w:rsid w:val="00AF024C"/>
    <w:rsid w:val="00AF14A4"/>
    <w:rsid w:val="00AF25AA"/>
    <w:rsid w:val="00AF45A3"/>
    <w:rsid w:val="00AF48D8"/>
    <w:rsid w:val="00AF4D77"/>
    <w:rsid w:val="00AF52B0"/>
    <w:rsid w:val="00AF750A"/>
    <w:rsid w:val="00AF7797"/>
    <w:rsid w:val="00B00C47"/>
    <w:rsid w:val="00B013B4"/>
    <w:rsid w:val="00B0219C"/>
    <w:rsid w:val="00B024D7"/>
    <w:rsid w:val="00B036C5"/>
    <w:rsid w:val="00B05028"/>
    <w:rsid w:val="00B054F7"/>
    <w:rsid w:val="00B06403"/>
    <w:rsid w:val="00B06F73"/>
    <w:rsid w:val="00B07579"/>
    <w:rsid w:val="00B108A4"/>
    <w:rsid w:val="00B11800"/>
    <w:rsid w:val="00B11CD7"/>
    <w:rsid w:val="00B13F75"/>
    <w:rsid w:val="00B14056"/>
    <w:rsid w:val="00B162F9"/>
    <w:rsid w:val="00B176DD"/>
    <w:rsid w:val="00B177FD"/>
    <w:rsid w:val="00B206DB"/>
    <w:rsid w:val="00B215D3"/>
    <w:rsid w:val="00B238EF"/>
    <w:rsid w:val="00B24946"/>
    <w:rsid w:val="00B250B3"/>
    <w:rsid w:val="00B30B0F"/>
    <w:rsid w:val="00B30EFE"/>
    <w:rsid w:val="00B312AD"/>
    <w:rsid w:val="00B31B7D"/>
    <w:rsid w:val="00B331BC"/>
    <w:rsid w:val="00B33990"/>
    <w:rsid w:val="00B3499B"/>
    <w:rsid w:val="00B34AF1"/>
    <w:rsid w:val="00B355DE"/>
    <w:rsid w:val="00B35AF2"/>
    <w:rsid w:val="00B367C0"/>
    <w:rsid w:val="00B36873"/>
    <w:rsid w:val="00B40182"/>
    <w:rsid w:val="00B41EF3"/>
    <w:rsid w:val="00B476D4"/>
    <w:rsid w:val="00B478FF"/>
    <w:rsid w:val="00B50137"/>
    <w:rsid w:val="00B51016"/>
    <w:rsid w:val="00B51B4B"/>
    <w:rsid w:val="00B527C6"/>
    <w:rsid w:val="00B5357D"/>
    <w:rsid w:val="00B53B4C"/>
    <w:rsid w:val="00B54858"/>
    <w:rsid w:val="00B568B1"/>
    <w:rsid w:val="00B60EDD"/>
    <w:rsid w:val="00B61B74"/>
    <w:rsid w:val="00B64CEC"/>
    <w:rsid w:val="00B66D1D"/>
    <w:rsid w:val="00B6788A"/>
    <w:rsid w:val="00B67B19"/>
    <w:rsid w:val="00B70A17"/>
    <w:rsid w:val="00B716A4"/>
    <w:rsid w:val="00B7198F"/>
    <w:rsid w:val="00B7293D"/>
    <w:rsid w:val="00B73D8B"/>
    <w:rsid w:val="00B74053"/>
    <w:rsid w:val="00B74924"/>
    <w:rsid w:val="00B76701"/>
    <w:rsid w:val="00B76CAE"/>
    <w:rsid w:val="00B805B0"/>
    <w:rsid w:val="00B80D9B"/>
    <w:rsid w:val="00B810C8"/>
    <w:rsid w:val="00B81A0E"/>
    <w:rsid w:val="00B85237"/>
    <w:rsid w:val="00B85326"/>
    <w:rsid w:val="00B8622C"/>
    <w:rsid w:val="00B86276"/>
    <w:rsid w:val="00B87BC0"/>
    <w:rsid w:val="00B90DCE"/>
    <w:rsid w:val="00B915D1"/>
    <w:rsid w:val="00B9197D"/>
    <w:rsid w:val="00B9251F"/>
    <w:rsid w:val="00B92F95"/>
    <w:rsid w:val="00B9326E"/>
    <w:rsid w:val="00B93E82"/>
    <w:rsid w:val="00B951AB"/>
    <w:rsid w:val="00B95C3F"/>
    <w:rsid w:val="00B96AC8"/>
    <w:rsid w:val="00B96EA3"/>
    <w:rsid w:val="00BA0D09"/>
    <w:rsid w:val="00BA28A3"/>
    <w:rsid w:val="00BA2A85"/>
    <w:rsid w:val="00BA3C9E"/>
    <w:rsid w:val="00BA3F04"/>
    <w:rsid w:val="00BA4477"/>
    <w:rsid w:val="00BA49CD"/>
    <w:rsid w:val="00BA58CC"/>
    <w:rsid w:val="00BA74DB"/>
    <w:rsid w:val="00BB3718"/>
    <w:rsid w:val="00BB5266"/>
    <w:rsid w:val="00BB5AD3"/>
    <w:rsid w:val="00BB7FD1"/>
    <w:rsid w:val="00BC0CEC"/>
    <w:rsid w:val="00BC1342"/>
    <w:rsid w:val="00BC1CB6"/>
    <w:rsid w:val="00BC2962"/>
    <w:rsid w:val="00BC424B"/>
    <w:rsid w:val="00BC465F"/>
    <w:rsid w:val="00BC4A24"/>
    <w:rsid w:val="00BC4C08"/>
    <w:rsid w:val="00BC4EB9"/>
    <w:rsid w:val="00BC5123"/>
    <w:rsid w:val="00BC585E"/>
    <w:rsid w:val="00BC61D3"/>
    <w:rsid w:val="00BC78CD"/>
    <w:rsid w:val="00BD56B0"/>
    <w:rsid w:val="00BD5B26"/>
    <w:rsid w:val="00BD7D6F"/>
    <w:rsid w:val="00BE1103"/>
    <w:rsid w:val="00BE1D54"/>
    <w:rsid w:val="00BE4CDC"/>
    <w:rsid w:val="00BE72DD"/>
    <w:rsid w:val="00BF08E0"/>
    <w:rsid w:val="00BF0C7C"/>
    <w:rsid w:val="00BF1280"/>
    <w:rsid w:val="00BF1975"/>
    <w:rsid w:val="00BF38CA"/>
    <w:rsid w:val="00BF3F29"/>
    <w:rsid w:val="00BF46A2"/>
    <w:rsid w:val="00BF6155"/>
    <w:rsid w:val="00C00B5E"/>
    <w:rsid w:val="00C01F4E"/>
    <w:rsid w:val="00C023B5"/>
    <w:rsid w:val="00C029E8"/>
    <w:rsid w:val="00C03313"/>
    <w:rsid w:val="00C0778D"/>
    <w:rsid w:val="00C0786D"/>
    <w:rsid w:val="00C103D6"/>
    <w:rsid w:val="00C10A51"/>
    <w:rsid w:val="00C125E7"/>
    <w:rsid w:val="00C13943"/>
    <w:rsid w:val="00C13D29"/>
    <w:rsid w:val="00C161B9"/>
    <w:rsid w:val="00C17BF2"/>
    <w:rsid w:val="00C20BEF"/>
    <w:rsid w:val="00C221F2"/>
    <w:rsid w:val="00C227BB"/>
    <w:rsid w:val="00C23981"/>
    <w:rsid w:val="00C23BC3"/>
    <w:rsid w:val="00C24D0D"/>
    <w:rsid w:val="00C2616C"/>
    <w:rsid w:val="00C262A9"/>
    <w:rsid w:val="00C2678E"/>
    <w:rsid w:val="00C270AD"/>
    <w:rsid w:val="00C27728"/>
    <w:rsid w:val="00C3088B"/>
    <w:rsid w:val="00C30A16"/>
    <w:rsid w:val="00C30EBD"/>
    <w:rsid w:val="00C31174"/>
    <w:rsid w:val="00C32374"/>
    <w:rsid w:val="00C32A25"/>
    <w:rsid w:val="00C360B9"/>
    <w:rsid w:val="00C36A9C"/>
    <w:rsid w:val="00C37679"/>
    <w:rsid w:val="00C40A5B"/>
    <w:rsid w:val="00C40FD7"/>
    <w:rsid w:val="00C41450"/>
    <w:rsid w:val="00C422CC"/>
    <w:rsid w:val="00C43C5F"/>
    <w:rsid w:val="00C44115"/>
    <w:rsid w:val="00C4465F"/>
    <w:rsid w:val="00C454E9"/>
    <w:rsid w:val="00C45AFB"/>
    <w:rsid w:val="00C46650"/>
    <w:rsid w:val="00C47151"/>
    <w:rsid w:val="00C47BC6"/>
    <w:rsid w:val="00C50834"/>
    <w:rsid w:val="00C50970"/>
    <w:rsid w:val="00C52BDD"/>
    <w:rsid w:val="00C53071"/>
    <w:rsid w:val="00C53E6C"/>
    <w:rsid w:val="00C54790"/>
    <w:rsid w:val="00C54AD8"/>
    <w:rsid w:val="00C54D20"/>
    <w:rsid w:val="00C5554B"/>
    <w:rsid w:val="00C5662F"/>
    <w:rsid w:val="00C5708F"/>
    <w:rsid w:val="00C6010A"/>
    <w:rsid w:val="00C6065A"/>
    <w:rsid w:val="00C6247D"/>
    <w:rsid w:val="00C642A9"/>
    <w:rsid w:val="00C647FA"/>
    <w:rsid w:val="00C64D31"/>
    <w:rsid w:val="00C64DBD"/>
    <w:rsid w:val="00C67C69"/>
    <w:rsid w:val="00C70209"/>
    <w:rsid w:val="00C70655"/>
    <w:rsid w:val="00C70997"/>
    <w:rsid w:val="00C72683"/>
    <w:rsid w:val="00C72BCF"/>
    <w:rsid w:val="00C72D24"/>
    <w:rsid w:val="00C72D82"/>
    <w:rsid w:val="00C73214"/>
    <w:rsid w:val="00C758F5"/>
    <w:rsid w:val="00C76989"/>
    <w:rsid w:val="00C77CD0"/>
    <w:rsid w:val="00C8039E"/>
    <w:rsid w:val="00C80C1C"/>
    <w:rsid w:val="00C81720"/>
    <w:rsid w:val="00C82443"/>
    <w:rsid w:val="00C82F9C"/>
    <w:rsid w:val="00C900CD"/>
    <w:rsid w:val="00C91B86"/>
    <w:rsid w:val="00C92D67"/>
    <w:rsid w:val="00C94D21"/>
    <w:rsid w:val="00C94E4D"/>
    <w:rsid w:val="00C95E7F"/>
    <w:rsid w:val="00C963B1"/>
    <w:rsid w:val="00C9674C"/>
    <w:rsid w:val="00C96C13"/>
    <w:rsid w:val="00C97B53"/>
    <w:rsid w:val="00CA04ED"/>
    <w:rsid w:val="00CA1226"/>
    <w:rsid w:val="00CA12EF"/>
    <w:rsid w:val="00CA1A33"/>
    <w:rsid w:val="00CA1EB4"/>
    <w:rsid w:val="00CA39C6"/>
    <w:rsid w:val="00CA588A"/>
    <w:rsid w:val="00CA6915"/>
    <w:rsid w:val="00CA7202"/>
    <w:rsid w:val="00CB1255"/>
    <w:rsid w:val="00CB1B0F"/>
    <w:rsid w:val="00CB1FFC"/>
    <w:rsid w:val="00CB33E6"/>
    <w:rsid w:val="00CB49FE"/>
    <w:rsid w:val="00CB744F"/>
    <w:rsid w:val="00CC0F21"/>
    <w:rsid w:val="00CC1544"/>
    <w:rsid w:val="00CC313C"/>
    <w:rsid w:val="00CC3150"/>
    <w:rsid w:val="00CC39E2"/>
    <w:rsid w:val="00CC402B"/>
    <w:rsid w:val="00CC40B7"/>
    <w:rsid w:val="00CC5456"/>
    <w:rsid w:val="00CC5860"/>
    <w:rsid w:val="00CC61A6"/>
    <w:rsid w:val="00CC6990"/>
    <w:rsid w:val="00CC76E1"/>
    <w:rsid w:val="00CC7AA4"/>
    <w:rsid w:val="00CD0F12"/>
    <w:rsid w:val="00CD2E6C"/>
    <w:rsid w:val="00CD3531"/>
    <w:rsid w:val="00CE0ADF"/>
    <w:rsid w:val="00CE1BCE"/>
    <w:rsid w:val="00CE2328"/>
    <w:rsid w:val="00CE295D"/>
    <w:rsid w:val="00CE2D0A"/>
    <w:rsid w:val="00CE47B2"/>
    <w:rsid w:val="00CE4BCA"/>
    <w:rsid w:val="00CE4C25"/>
    <w:rsid w:val="00CE7FF2"/>
    <w:rsid w:val="00CF18D9"/>
    <w:rsid w:val="00CF1AC0"/>
    <w:rsid w:val="00CF1BD6"/>
    <w:rsid w:val="00CF42CB"/>
    <w:rsid w:val="00CF4D3D"/>
    <w:rsid w:val="00CF610A"/>
    <w:rsid w:val="00CF7B63"/>
    <w:rsid w:val="00D01C78"/>
    <w:rsid w:val="00D02546"/>
    <w:rsid w:val="00D02B82"/>
    <w:rsid w:val="00D02DE4"/>
    <w:rsid w:val="00D03010"/>
    <w:rsid w:val="00D05C7A"/>
    <w:rsid w:val="00D061CC"/>
    <w:rsid w:val="00D06243"/>
    <w:rsid w:val="00D0641A"/>
    <w:rsid w:val="00D06A56"/>
    <w:rsid w:val="00D07903"/>
    <w:rsid w:val="00D07EC7"/>
    <w:rsid w:val="00D11AC1"/>
    <w:rsid w:val="00D13686"/>
    <w:rsid w:val="00D13BC7"/>
    <w:rsid w:val="00D144E1"/>
    <w:rsid w:val="00D15DED"/>
    <w:rsid w:val="00D171B6"/>
    <w:rsid w:val="00D17B4E"/>
    <w:rsid w:val="00D20DEC"/>
    <w:rsid w:val="00D222D2"/>
    <w:rsid w:val="00D2270D"/>
    <w:rsid w:val="00D2326E"/>
    <w:rsid w:val="00D254AE"/>
    <w:rsid w:val="00D2557C"/>
    <w:rsid w:val="00D270E6"/>
    <w:rsid w:val="00D3250E"/>
    <w:rsid w:val="00D3351A"/>
    <w:rsid w:val="00D34502"/>
    <w:rsid w:val="00D34A18"/>
    <w:rsid w:val="00D35413"/>
    <w:rsid w:val="00D36A90"/>
    <w:rsid w:val="00D36B74"/>
    <w:rsid w:val="00D40497"/>
    <w:rsid w:val="00D40FD5"/>
    <w:rsid w:val="00D41E3B"/>
    <w:rsid w:val="00D4238E"/>
    <w:rsid w:val="00D438B6"/>
    <w:rsid w:val="00D4619D"/>
    <w:rsid w:val="00D47249"/>
    <w:rsid w:val="00D477C3"/>
    <w:rsid w:val="00D52B88"/>
    <w:rsid w:val="00D54F5A"/>
    <w:rsid w:val="00D563E0"/>
    <w:rsid w:val="00D57162"/>
    <w:rsid w:val="00D574D1"/>
    <w:rsid w:val="00D57EAF"/>
    <w:rsid w:val="00D6037C"/>
    <w:rsid w:val="00D61047"/>
    <w:rsid w:val="00D627AF"/>
    <w:rsid w:val="00D659B0"/>
    <w:rsid w:val="00D65E93"/>
    <w:rsid w:val="00D67F16"/>
    <w:rsid w:val="00D7061D"/>
    <w:rsid w:val="00D71C18"/>
    <w:rsid w:val="00D77DFF"/>
    <w:rsid w:val="00D80B53"/>
    <w:rsid w:val="00D812C0"/>
    <w:rsid w:val="00D81C50"/>
    <w:rsid w:val="00D81EC5"/>
    <w:rsid w:val="00D829C2"/>
    <w:rsid w:val="00D83440"/>
    <w:rsid w:val="00D85AC8"/>
    <w:rsid w:val="00D8795C"/>
    <w:rsid w:val="00D87C64"/>
    <w:rsid w:val="00D924F3"/>
    <w:rsid w:val="00D94F78"/>
    <w:rsid w:val="00DA2106"/>
    <w:rsid w:val="00DA2566"/>
    <w:rsid w:val="00DA2C00"/>
    <w:rsid w:val="00DA5850"/>
    <w:rsid w:val="00DA655E"/>
    <w:rsid w:val="00DA7D28"/>
    <w:rsid w:val="00DB0347"/>
    <w:rsid w:val="00DB045C"/>
    <w:rsid w:val="00DB121E"/>
    <w:rsid w:val="00DB162F"/>
    <w:rsid w:val="00DB17B1"/>
    <w:rsid w:val="00DB3339"/>
    <w:rsid w:val="00DB49DE"/>
    <w:rsid w:val="00DB4B57"/>
    <w:rsid w:val="00DC10A0"/>
    <w:rsid w:val="00DC445D"/>
    <w:rsid w:val="00DC6814"/>
    <w:rsid w:val="00DD0136"/>
    <w:rsid w:val="00DD08C0"/>
    <w:rsid w:val="00DD0AD4"/>
    <w:rsid w:val="00DD1D30"/>
    <w:rsid w:val="00DD1E66"/>
    <w:rsid w:val="00DD2CDF"/>
    <w:rsid w:val="00DD2FBA"/>
    <w:rsid w:val="00DD3ED0"/>
    <w:rsid w:val="00DD5A8F"/>
    <w:rsid w:val="00DD6521"/>
    <w:rsid w:val="00DD6F4E"/>
    <w:rsid w:val="00DD766F"/>
    <w:rsid w:val="00DE102C"/>
    <w:rsid w:val="00DE3BF4"/>
    <w:rsid w:val="00DE44F2"/>
    <w:rsid w:val="00DE4646"/>
    <w:rsid w:val="00DE4A41"/>
    <w:rsid w:val="00DE4BE2"/>
    <w:rsid w:val="00DE61F6"/>
    <w:rsid w:val="00DF0DE8"/>
    <w:rsid w:val="00DF16AB"/>
    <w:rsid w:val="00DF3163"/>
    <w:rsid w:val="00DF3169"/>
    <w:rsid w:val="00DF4E48"/>
    <w:rsid w:val="00DF5902"/>
    <w:rsid w:val="00DF67D0"/>
    <w:rsid w:val="00E00658"/>
    <w:rsid w:val="00E0065A"/>
    <w:rsid w:val="00E0147C"/>
    <w:rsid w:val="00E01B12"/>
    <w:rsid w:val="00E01B7D"/>
    <w:rsid w:val="00E03053"/>
    <w:rsid w:val="00E032BA"/>
    <w:rsid w:val="00E03639"/>
    <w:rsid w:val="00E04A20"/>
    <w:rsid w:val="00E06B70"/>
    <w:rsid w:val="00E06C46"/>
    <w:rsid w:val="00E10F73"/>
    <w:rsid w:val="00E1195B"/>
    <w:rsid w:val="00E13A5E"/>
    <w:rsid w:val="00E14134"/>
    <w:rsid w:val="00E1574B"/>
    <w:rsid w:val="00E15D81"/>
    <w:rsid w:val="00E169CD"/>
    <w:rsid w:val="00E21BCB"/>
    <w:rsid w:val="00E21FCF"/>
    <w:rsid w:val="00E2453F"/>
    <w:rsid w:val="00E248F0"/>
    <w:rsid w:val="00E25C55"/>
    <w:rsid w:val="00E264D3"/>
    <w:rsid w:val="00E270D1"/>
    <w:rsid w:val="00E273CF"/>
    <w:rsid w:val="00E27EEF"/>
    <w:rsid w:val="00E31E50"/>
    <w:rsid w:val="00E32BA9"/>
    <w:rsid w:val="00E351F2"/>
    <w:rsid w:val="00E3555D"/>
    <w:rsid w:val="00E36457"/>
    <w:rsid w:val="00E3728E"/>
    <w:rsid w:val="00E37C13"/>
    <w:rsid w:val="00E4066E"/>
    <w:rsid w:val="00E4153C"/>
    <w:rsid w:val="00E41DDC"/>
    <w:rsid w:val="00E42709"/>
    <w:rsid w:val="00E446CB"/>
    <w:rsid w:val="00E4638F"/>
    <w:rsid w:val="00E47970"/>
    <w:rsid w:val="00E50225"/>
    <w:rsid w:val="00E51E6F"/>
    <w:rsid w:val="00E52A47"/>
    <w:rsid w:val="00E54C7C"/>
    <w:rsid w:val="00E566D6"/>
    <w:rsid w:val="00E57768"/>
    <w:rsid w:val="00E6002C"/>
    <w:rsid w:val="00E6084D"/>
    <w:rsid w:val="00E60FAF"/>
    <w:rsid w:val="00E6401F"/>
    <w:rsid w:val="00E6455F"/>
    <w:rsid w:val="00E64828"/>
    <w:rsid w:val="00E656BD"/>
    <w:rsid w:val="00E670B2"/>
    <w:rsid w:val="00E67DC8"/>
    <w:rsid w:val="00E67E32"/>
    <w:rsid w:val="00E70031"/>
    <w:rsid w:val="00E73664"/>
    <w:rsid w:val="00E73A57"/>
    <w:rsid w:val="00E778FF"/>
    <w:rsid w:val="00E77905"/>
    <w:rsid w:val="00E77D6D"/>
    <w:rsid w:val="00E80AC9"/>
    <w:rsid w:val="00E80EE6"/>
    <w:rsid w:val="00E81373"/>
    <w:rsid w:val="00E8158F"/>
    <w:rsid w:val="00E831F6"/>
    <w:rsid w:val="00E844B7"/>
    <w:rsid w:val="00E85D4C"/>
    <w:rsid w:val="00E86BCC"/>
    <w:rsid w:val="00E870C7"/>
    <w:rsid w:val="00E8747D"/>
    <w:rsid w:val="00E87617"/>
    <w:rsid w:val="00E90831"/>
    <w:rsid w:val="00E911CC"/>
    <w:rsid w:val="00E92E9A"/>
    <w:rsid w:val="00E9338D"/>
    <w:rsid w:val="00E94C31"/>
    <w:rsid w:val="00E95D42"/>
    <w:rsid w:val="00E9622B"/>
    <w:rsid w:val="00E97413"/>
    <w:rsid w:val="00EA0E4E"/>
    <w:rsid w:val="00EA0F64"/>
    <w:rsid w:val="00EA22F7"/>
    <w:rsid w:val="00EA2E7B"/>
    <w:rsid w:val="00EA2EA2"/>
    <w:rsid w:val="00EA6F6D"/>
    <w:rsid w:val="00EA77C6"/>
    <w:rsid w:val="00EB081B"/>
    <w:rsid w:val="00EB463E"/>
    <w:rsid w:val="00EB541D"/>
    <w:rsid w:val="00EB7E4E"/>
    <w:rsid w:val="00EC00A6"/>
    <w:rsid w:val="00EC08E2"/>
    <w:rsid w:val="00EC1107"/>
    <w:rsid w:val="00EC1A4A"/>
    <w:rsid w:val="00EC5607"/>
    <w:rsid w:val="00ED0373"/>
    <w:rsid w:val="00ED10EA"/>
    <w:rsid w:val="00ED1E6C"/>
    <w:rsid w:val="00ED5748"/>
    <w:rsid w:val="00ED67E2"/>
    <w:rsid w:val="00ED7233"/>
    <w:rsid w:val="00ED7E0B"/>
    <w:rsid w:val="00ED7F0C"/>
    <w:rsid w:val="00EE0226"/>
    <w:rsid w:val="00EE05A2"/>
    <w:rsid w:val="00EE0856"/>
    <w:rsid w:val="00EE5E9E"/>
    <w:rsid w:val="00EE64EC"/>
    <w:rsid w:val="00EE681C"/>
    <w:rsid w:val="00EE6E9E"/>
    <w:rsid w:val="00EE70BC"/>
    <w:rsid w:val="00EF2028"/>
    <w:rsid w:val="00EF2358"/>
    <w:rsid w:val="00EF4B0F"/>
    <w:rsid w:val="00EF4C5F"/>
    <w:rsid w:val="00EF661F"/>
    <w:rsid w:val="00EF6762"/>
    <w:rsid w:val="00EF7285"/>
    <w:rsid w:val="00EF7430"/>
    <w:rsid w:val="00EF7609"/>
    <w:rsid w:val="00EF7F29"/>
    <w:rsid w:val="00F01A35"/>
    <w:rsid w:val="00F01B2E"/>
    <w:rsid w:val="00F03FE0"/>
    <w:rsid w:val="00F04C61"/>
    <w:rsid w:val="00F0525C"/>
    <w:rsid w:val="00F05280"/>
    <w:rsid w:val="00F0530D"/>
    <w:rsid w:val="00F06B6B"/>
    <w:rsid w:val="00F07C1D"/>
    <w:rsid w:val="00F1037A"/>
    <w:rsid w:val="00F10F8B"/>
    <w:rsid w:val="00F11988"/>
    <w:rsid w:val="00F13360"/>
    <w:rsid w:val="00F13382"/>
    <w:rsid w:val="00F20CFF"/>
    <w:rsid w:val="00F2235C"/>
    <w:rsid w:val="00F2244B"/>
    <w:rsid w:val="00F2347D"/>
    <w:rsid w:val="00F239C2"/>
    <w:rsid w:val="00F30DA6"/>
    <w:rsid w:val="00F3679B"/>
    <w:rsid w:val="00F370FF"/>
    <w:rsid w:val="00F3723E"/>
    <w:rsid w:val="00F42305"/>
    <w:rsid w:val="00F43326"/>
    <w:rsid w:val="00F442D5"/>
    <w:rsid w:val="00F45DF6"/>
    <w:rsid w:val="00F4617E"/>
    <w:rsid w:val="00F47691"/>
    <w:rsid w:val="00F507F9"/>
    <w:rsid w:val="00F51517"/>
    <w:rsid w:val="00F5247E"/>
    <w:rsid w:val="00F524C4"/>
    <w:rsid w:val="00F52530"/>
    <w:rsid w:val="00F5345E"/>
    <w:rsid w:val="00F53908"/>
    <w:rsid w:val="00F53FE1"/>
    <w:rsid w:val="00F54465"/>
    <w:rsid w:val="00F54B92"/>
    <w:rsid w:val="00F55CDC"/>
    <w:rsid w:val="00F5645E"/>
    <w:rsid w:val="00F56922"/>
    <w:rsid w:val="00F57544"/>
    <w:rsid w:val="00F60298"/>
    <w:rsid w:val="00F60AEC"/>
    <w:rsid w:val="00F6105A"/>
    <w:rsid w:val="00F6344A"/>
    <w:rsid w:val="00F63AD5"/>
    <w:rsid w:val="00F63BEB"/>
    <w:rsid w:val="00F64898"/>
    <w:rsid w:val="00F64D8B"/>
    <w:rsid w:val="00F654B5"/>
    <w:rsid w:val="00F66CE9"/>
    <w:rsid w:val="00F678CC"/>
    <w:rsid w:val="00F67D97"/>
    <w:rsid w:val="00F718B5"/>
    <w:rsid w:val="00F72203"/>
    <w:rsid w:val="00F72844"/>
    <w:rsid w:val="00F74430"/>
    <w:rsid w:val="00F74455"/>
    <w:rsid w:val="00F76993"/>
    <w:rsid w:val="00F7717A"/>
    <w:rsid w:val="00F77212"/>
    <w:rsid w:val="00F80561"/>
    <w:rsid w:val="00F81095"/>
    <w:rsid w:val="00F81B46"/>
    <w:rsid w:val="00F83250"/>
    <w:rsid w:val="00F844C0"/>
    <w:rsid w:val="00F86F4A"/>
    <w:rsid w:val="00F90433"/>
    <w:rsid w:val="00F90763"/>
    <w:rsid w:val="00F91844"/>
    <w:rsid w:val="00F923CB"/>
    <w:rsid w:val="00F93AC2"/>
    <w:rsid w:val="00F9521B"/>
    <w:rsid w:val="00F952BA"/>
    <w:rsid w:val="00F96741"/>
    <w:rsid w:val="00F97B4D"/>
    <w:rsid w:val="00FA1048"/>
    <w:rsid w:val="00FA1571"/>
    <w:rsid w:val="00FA35BA"/>
    <w:rsid w:val="00FA51D9"/>
    <w:rsid w:val="00FA6DCF"/>
    <w:rsid w:val="00FA7ABF"/>
    <w:rsid w:val="00FA7B11"/>
    <w:rsid w:val="00FB0A2B"/>
    <w:rsid w:val="00FB2021"/>
    <w:rsid w:val="00FB28F8"/>
    <w:rsid w:val="00FB3291"/>
    <w:rsid w:val="00FB4D40"/>
    <w:rsid w:val="00FB5CBC"/>
    <w:rsid w:val="00FB696E"/>
    <w:rsid w:val="00FB6A49"/>
    <w:rsid w:val="00FC15DF"/>
    <w:rsid w:val="00FC2E8C"/>
    <w:rsid w:val="00FC4D94"/>
    <w:rsid w:val="00FC5FDC"/>
    <w:rsid w:val="00FC6555"/>
    <w:rsid w:val="00FD1043"/>
    <w:rsid w:val="00FD239E"/>
    <w:rsid w:val="00FD2C4D"/>
    <w:rsid w:val="00FD3868"/>
    <w:rsid w:val="00FD472D"/>
    <w:rsid w:val="00FD5600"/>
    <w:rsid w:val="00FD5E32"/>
    <w:rsid w:val="00FD60AD"/>
    <w:rsid w:val="00FD635C"/>
    <w:rsid w:val="00FD6753"/>
    <w:rsid w:val="00FD6C10"/>
    <w:rsid w:val="00FD6E67"/>
    <w:rsid w:val="00FD76B7"/>
    <w:rsid w:val="00FD7ADF"/>
    <w:rsid w:val="00FE0848"/>
    <w:rsid w:val="00FE09E8"/>
    <w:rsid w:val="00FE14B8"/>
    <w:rsid w:val="00FE176D"/>
    <w:rsid w:val="00FE1815"/>
    <w:rsid w:val="00FE5298"/>
    <w:rsid w:val="00FE59F8"/>
    <w:rsid w:val="00FE5AFD"/>
    <w:rsid w:val="00FE5EFE"/>
    <w:rsid w:val="00FE632C"/>
    <w:rsid w:val="00FE7228"/>
    <w:rsid w:val="00FE7F7C"/>
    <w:rsid w:val="00FF102E"/>
    <w:rsid w:val="00FF1895"/>
    <w:rsid w:val="00FF2DDF"/>
    <w:rsid w:val="00FF42DB"/>
    <w:rsid w:val="00FF5D3B"/>
    <w:rsid w:val="00FF5E66"/>
    <w:rsid w:val="00FF6D11"/>
    <w:rsid w:val="00FF70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9E16026"/>
  <w15:docId w15:val="{A8FAAEC7-93C7-401F-8389-C2D02486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E1103"/>
  </w:style>
  <w:style w:type="paragraph" w:styleId="10">
    <w:name w:val="heading 1"/>
    <w:aliases w:val="Заголовки диплома"/>
    <w:basedOn w:val="a1"/>
    <w:next w:val="a1"/>
    <w:link w:val="11"/>
    <w:uiPriority w:val="9"/>
    <w:qFormat/>
    <w:rsid w:val="00FE14B8"/>
    <w:pPr>
      <w:keepNext/>
      <w:ind w:firstLine="567"/>
      <w:jc w:val="center"/>
      <w:outlineLvl w:val="0"/>
    </w:pPr>
    <w:rPr>
      <w:rFonts w:ascii="GOST type B" w:hAnsi="GOST type B"/>
      <w:i/>
      <w:sz w:val="36"/>
    </w:rPr>
  </w:style>
  <w:style w:type="paragraph" w:styleId="20">
    <w:name w:val="heading 2"/>
    <w:basedOn w:val="a1"/>
    <w:next w:val="a1"/>
    <w:link w:val="21"/>
    <w:uiPriority w:val="9"/>
    <w:qFormat/>
    <w:rsid w:val="00FE14B8"/>
    <w:pPr>
      <w:keepNext/>
      <w:ind w:firstLine="567"/>
      <w:jc w:val="center"/>
      <w:outlineLvl w:val="1"/>
    </w:pPr>
    <w:rPr>
      <w:rFonts w:ascii="GOST type B" w:hAnsi="GOST type B"/>
      <w:i/>
      <w:sz w:val="32"/>
    </w:rPr>
  </w:style>
  <w:style w:type="paragraph" w:styleId="3">
    <w:name w:val="heading 3"/>
    <w:basedOn w:val="a1"/>
    <w:next w:val="a1"/>
    <w:link w:val="30"/>
    <w:uiPriority w:val="9"/>
    <w:qFormat/>
    <w:rsid w:val="00FE14B8"/>
    <w:pPr>
      <w:keepNext/>
      <w:spacing w:line="360" w:lineRule="exact"/>
      <w:ind w:firstLine="720"/>
      <w:jc w:val="both"/>
      <w:outlineLvl w:val="2"/>
    </w:pPr>
    <w:rPr>
      <w:sz w:val="29"/>
    </w:rPr>
  </w:style>
  <w:style w:type="paragraph" w:styleId="4">
    <w:name w:val="heading 4"/>
    <w:basedOn w:val="a1"/>
    <w:next w:val="a1"/>
    <w:link w:val="40"/>
    <w:uiPriority w:val="9"/>
    <w:qFormat/>
    <w:rsid w:val="00FE14B8"/>
    <w:pPr>
      <w:keepNext/>
      <w:spacing w:line="380" w:lineRule="exact"/>
      <w:jc w:val="center"/>
      <w:outlineLvl w:val="3"/>
    </w:pPr>
    <w:rPr>
      <w:b/>
      <w:sz w:val="29"/>
    </w:rPr>
  </w:style>
  <w:style w:type="paragraph" w:styleId="5">
    <w:name w:val="heading 5"/>
    <w:basedOn w:val="a1"/>
    <w:next w:val="a1"/>
    <w:link w:val="50"/>
    <w:uiPriority w:val="9"/>
    <w:qFormat/>
    <w:rsid w:val="00470EFF"/>
    <w:pPr>
      <w:keepNext/>
      <w:spacing w:line="380" w:lineRule="exact"/>
      <w:jc w:val="center"/>
      <w:outlineLvl w:val="4"/>
    </w:pPr>
    <w:rPr>
      <w:rFonts w:ascii="GOST type B" w:hAnsi="GOST type B"/>
      <w:b/>
      <w:i/>
      <w:sz w:val="28"/>
    </w:rPr>
  </w:style>
  <w:style w:type="paragraph" w:styleId="6">
    <w:name w:val="heading 6"/>
    <w:basedOn w:val="a1"/>
    <w:next w:val="a1"/>
    <w:link w:val="60"/>
    <w:qFormat/>
    <w:rsid w:val="00FE14B8"/>
    <w:pPr>
      <w:keepNext/>
      <w:spacing w:line="380" w:lineRule="exact"/>
      <w:ind w:firstLine="720"/>
      <w:jc w:val="center"/>
      <w:outlineLvl w:val="5"/>
    </w:pPr>
    <w:rPr>
      <w:sz w:val="29"/>
    </w:rPr>
  </w:style>
  <w:style w:type="paragraph" w:styleId="7">
    <w:name w:val="heading 7"/>
    <w:basedOn w:val="a1"/>
    <w:next w:val="a1"/>
    <w:link w:val="70"/>
    <w:qFormat/>
    <w:rsid w:val="00FE14B8"/>
    <w:pPr>
      <w:keepNext/>
      <w:spacing w:line="380" w:lineRule="exact"/>
      <w:ind w:firstLine="720"/>
      <w:jc w:val="both"/>
      <w:outlineLvl w:val="6"/>
    </w:pPr>
    <w:rPr>
      <w:sz w:val="29"/>
    </w:rPr>
  </w:style>
  <w:style w:type="paragraph" w:styleId="8">
    <w:name w:val="heading 8"/>
    <w:basedOn w:val="a1"/>
    <w:next w:val="a1"/>
    <w:link w:val="80"/>
    <w:qFormat/>
    <w:rsid w:val="00FE14B8"/>
    <w:pPr>
      <w:keepNext/>
      <w:jc w:val="center"/>
      <w:outlineLvl w:val="7"/>
    </w:pPr>
    <w:rPr>
      <w:b/>
      <w:sz w:val="72"/>
    </w:rPr>
  </w:style>
  <w:style w:type="paragraph" w:styleId="9">
    <w:name w:val="heading 9"/>
    <w:basedOn w:val="a1"/>
    <w:next w:val="a1"/>
    <w:link w:val="90"/>
    <w:qFormat/>
    <w:rsid w:val="00FE14B8"/>
    <w:pPr>
      <w:keepNext/>
      <w:ind w:left="170" w:right="170"/>
      <w:jc w:val="center"/>
      <w:outlineLvl w:val="8"/>
    </w:pPr>
    <w:rPr>
      <w:b/>
      <w:sz w:val="29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FE14B8"/>
    <w:pPr>
      <w:tabs>
        <w:tab w:val="center" w:pos="4153"/>
        <w:tab w:val="right" w:pos="8306"/>
      </w:tabs>
    </w:pPr>
  </w:style>
  <w:style w:type="paragraph" w:styleId="a7">
    <w:name w:val="footer"/>
    <w:basedOn w:val="a1"/>
    <w:link w:val="a8"/>
    <w:uiPriority w:val="99"/>
    <w:rsid w:val="00FE14B8"/>
    <w:pPr>
      <w:tabs>
        <w:tab w:val="center" w:pos="4153"/>
        <w:tab w:val="right" w:pos="8306"/>
      </w:tabs>
    </w:pPr>
  </w:style>
  <w:style w:type="paragraph" w:styleId="a9">
    <w:name w:val="Title"/>
    <w:basedOn w:val="a1"/>
    <w:link w:val="aa"/>
    <w:qFormat/>
    <w:rsid w:val="00FE14B8"/>
    <w:pPr>
      <w:jc w:val="center"/>
    </w:pPr>
    <w:rPr>
      <w:sz w:val="28"/>
    </w:rPr>
  </w:style>
  <w:style w:type="paragraph" w:styleId="31">
    <w:name w:val="toc 3"/>
    <w:basedOn w:val="a1"/>
    <w:next w:val="a1"/>
    <w:autoRedefine/>
    <w:uiPriority w:val="39"/>
    <w:qFormat/>
    <w:rsid w:val="00FE14B8"/>
    <w:pPr>
      <w:ind w:left="400"/>
    </w:pPr>
  </w:style>
  <w:style w:type="paragraph" w:styleId="22">
    <w:name w:val="Body Text Indent 2"/>
    <w:basedOn w:val="a1"/>
    <w:link w:val="23"/>
    <w:uiPriority w:val="99"/>
    <w:rsid w:val="00FE14B8"/>
    <w:pPr>
      <w:spacing w:line="360" w:lineRule="exact"/>
      <w:ind w:firstLine="720"/>
      <w:jc w:val="both"/>
    </w:pPr>
    <w:rPr>
      <w:sz w:val="29"/>
    </w:rPr>
  </w:style>
  <w:style w:type="paragraph" w:styleId="ab">
    <w:name w:val="Body Text Indent"/>
    <w:basedOn w:val="a1"/>
    <w:link w:val="ac"/>
    <w:rsid w:val="00FE14B8"/>
    <w:pPr>
      <w:ind w:firstLine="720"/>
      <w:jc w:val="both"/>
    </w:pPr>
    <w:rPr>
      <w:sz w:val="28"/>
    </w:rPr>
  </w:style>
  <w:style w:type="paragraph" w:styleId="ad">
    <w:name w:val="Body Text"/>
    <w:basedOn w:val="a1"/>
    <w:link w:val="ae"/>
    <w:uiPriority w:val="99"/>
    <w:qFormat/>
    <w:rsid w:val="00FE14B8"/>
    <w:pPr>
      <w:ind w:firstLine="567"/>
      <w:jc w:val="both"/>
    </w:pPr>
    <w:rPr>
      <w:rFonts w:ascii="GOST type B" w:hAnsi="GOST type B"/>
      <w:i/>
      <w:sz w:val="28"/>
    </w:rPr>
  </w:style>
  <w:style w:type="paragraph" w:styleId="af">
    <w:name w:val="caption"/>
    <w:basedOn w:val="a1"/>
    <w:next w:val="a1"/>
    <w:qFormat/>
    <w:rsid w:val="00FE14B8"/>
    <w:pPr>
      <w:jc w:val="both"/>
    </w:pPr>
    <w:rPr>
      <w:sz w:val="29"/>
    </w:rPr>
  </w:style>
  <w:style w:type="paragraph" w:styleId="12">
    <w:name w:val="toc 1"/>
    <w:basedOn w:val="a1"/>
    <w:next w:val="a1"/>
    <w:autoRedefine/>
    <w:uiPriority w:val="39"/>
    <w:qFormat/>
    <w:rsid w:val="00FE14B8"/>
    <w:pPr>
      <w:ind w:firstLine="567"/>
    </w:pPr>
    <w:rPr>
      <w:rFonts w:ascii="GOST type B" w:hAnsi="GOST type B"/>
      <w:i/>
      <w:sz w:val="28"/>
    </w:rPr>
  </w:style>
  <w:style w:type="paragraph" w:styleId="24">
    <w:name w:val="toc 2"/>
    <w:basedOn w:val="a1"/>
    <w:next w:val="a1"/>
    <w:autoRedefine/>
    <w:uiPriority w:val="39"/>
    <w:qFormat/>
    <w:rsid w:val="00FE14B8"/>
    <w:pPr>
      <w:ind w:left="198" w:firstLine="567"/>
    </w:pPr>
    <w:rPr>
      <w:rFonts w:ascii="GOST type B" w:hAnsi="GOST type B"/>
      <w:i/>
      <w:sz w:val="28"/>
    </w:rPr>
  </w:style>
  <w:style w:type="paragraph" w:styleId="41">
    <w:name w:val="toc 4"/>
    <w:basedOn w:val="a1"/>
    <w:next w:val="a1"/>
    <w:autoRedefine/>
    <w:rsid w:val="00224611"/>
    <w:pPr>
      <w:tabs>
        <w:tab w:val="right" w:leader="dot" w:pos="9458"/>
      </w:tabs>
      <w:ind w:left="426"/>
      <w:jc w:val="both"/>
    </w:pPr>
  </w:style>
  <w:style w:type="paragraph" w:styleId="51">
    <w:name w:val="toc 5"/>
    <w:basedOn w:val="a1"/>
    <w:next w:val="a1"/>
    <w:autoRedefine/>
    <w:rsid w:val="00467316"/>
    <w:pPr>
      <w:tabs>
        <w:tab w:val="right" w:leader="dot" w:pos="9458"/>
      </w:tabs>
      <w:ind w:firstLine="709"/>
      <w:jc w:val="center"/>
    </w:pPr>
    <w:rPr>
      <w:rFonts w:ascii="GOST type B" w:hAnsi="GOST type B"/>
      <w:i/>
      <w:noProof/>
      <w:sz w:val="32"/>
      <w:szCs w:val="29"/>
    </w:rPr>
  </w:style>
  <w:style w:type="paragraph" w:styleId="61">
    <w:name w:val="toc 6"/>
    <w:basedOn w:val="a1"/>
    <w:next w:val="a1"/>
    <w:autoRedefine/>
    <w:rsid w:val="00FE14B8"/>
    <w:pPr>
      <w:ind w:left="1000"/>
    </w:pPr>
  </w:style>
  <w:style w:type="paragraph" w:styleId="71">
    <w:name w:val="toc 7"/>
    <w:basedOn w:val="a1"/>
    <w:next w:val="a1"/>
    <w:autoRedefine/>
    <w:rsid w:val="00FE14B8"/>
    <w:pPr>
      <w:ind w:left="1200"/>
    </w:pPr>
  </w:style>
  <w:style w:type="paragraph" w:styleId="81">
    <w:name w:val="toc 8"/>
    <w:basedOn w:val="a1"/>
    <w:next w:val="a1"/>
    <w:autoRedefine/>
    <w:rsid w:val="00FE14B8"/>
    <w:pPr>
      <w:ind w:left="1400"/>
    </w:pPr>
  </w:style>
  <w:style w:type="paragraph" w:styleId="91">
    <w:name w:val="toc 9"/>
    <w:basedOn w:val="a1"/>
    <w:next w:val="a1"/>
    <w:autoRedefine/>
    <w:rsid w:val="00FE14B8"/>
    <w:pPr>
      <w:ind w:left="1600"/>
    </w:pPr>
  </w:style>
  <w:style w:type="character" w:styleId="af0">
    <w:name w:val="Hyperlink"/>
    <w:uiPriority w:val="99"/>
    <w:rsid w:val="00FE14B8"/>
    <w:rPr>
      <w:color w:val="0000FF"/>
      <w:u w:val="single"/>
    </w:rPr>
  </w:style>
  <w:style w:type="paragraph" w:styleId="32">
    <w:name w:val="Body Text Indent 3"/>
    <w:basedOn w:val="a1"/>
    <w:link w:val="33"/>
    <w:uiPriority w:val="99"/>
    <w:rsid w:val="00FE14B8"/>
    <w:pPr>
      <w:ind w:firstLine="567"/>
      <w:jc w:val="both"/>
    </w:pPr>
    <w:rPr>
      <w:rFonts w:ascii="GOST type B" w:hAnsi="GOST type B"/>
      <w:i/>
      <w:iCs/>
      <w:sz w:val="28"/>
    </w:rPr>
  </w:style>
  <w:style w:type="character" w:styleId="af1">
    <w:name w:val="annotation reference"/>
    <w:uiPriority w:val="99"/>
    <w:semiHidden/>
    <w:rsid w:val="00FE14B8"/>
    <w:rPr>
      <w:sz w:val="16"/>
      <w:szCs w:val="16"/>
    </w:rPr>
  </w:style>
  <w:style w:type="paragraph" w:styleId="af2">
    <w:name w:val="annotation text"/>
    <w:basedOn w:val="a1"/>
    <w:link w:val="af3"/>
    <w:uiPriority w:val="99"/>
    <w:semiHidden/>
    <w:rsid w:val="00FE14B8"/>
  </w:style>
  <w:style w:type="character" w:styleId="af4">
    <w:name w:val="FollowedHyperlink"/>
    <w:uiPriority w:val="99"/>
    <w:rsid w:val="00FE14B8"/>
    <w:rPr>
      <w:color w:val="800080"/>
      <w:u w:val="single"/>
    </w:rPr>
  </w:style>
  <w:style w:type="paragraph" w:styleId="25">
    <w:name w:val="Body Text 2"/>
    <w:basedOn w:val="a1"/>
    <w:link w:val="26"/>
    <w:uiPriority w:val="99"/>
    <w:rsid w:val="00FE14B8"/>
    <w:pPr>
      <w:spacing w:before="280" w:line="220" w:lineRule="auto"/>
      <w:ind w:right="400"/>
      <w:jc w:val="center"/>
    </w:pPr>
    <w:rPr>
      <w:b/>
      <w:bCs/>
      <w:sz w:val="24"/>
      <w:szCs w:val="24"/>
    </w:rPr>
  </w:style>
  <w:style w:type="paragraph" w:customStyle="1" w:styleId="FR1">
    <w:name w:val="FR1"/>
    <w:rsid w:val="00FE14B8"/>
    <w:pPr>
      <w:widowControl w:val="0"/>
      <w:autoSpaceDE w:val="0"/>
      <w:autoSpaceDN w:val="0"/>
      <w:adjustRightInd w:val="0"/>
      <w:ind w:left="2840"/>
    </w:pPr>
    <w:rPr>
      <w:rFonts w:ascii="Arial" w:hAnsi="Arial" w:cs="Arial"/>
      <w:sz w:val="24"/>
      <w:szCs w:val="24"/>
      <w:lang w:val="en-US"/>
    </w:rPr>
  </w:style>
  <w:style w:type="paragraph" w:customStyle="1" w:styleId="16">
    <w:name w:val="Обычный + 16 пт"/>
    <w:aliases w:val="полужирный,не курсив"/>
    <w:basedOn w:val="a1"/>
    <w:rsid w:val="00FE14B8"/>
    <w:pPr>
      <w:numPr>
        <w:numId w:val="1"/>
      </w:numPr>
    </w:pPr>
    <w:rPr>
      <w:rFonts w:ascii="GOST type A" w:hAnsi="GOST type A"/>
      <w:b/>
      <w:sz w:val="32"/>
      <w:szCs w:val="32"/>
    </w:rPr>
  </w:style>
  <w:style w:type="paragraph" w:styleId="34">
    <w:name w:val="Body Text 3"/>
    <w:basedOn w:val="a1"/>
    <w:link w:val="35"/>
    <w:rsid w:val="00FE14B8"/>
    <w:pPr>
      <w:jc w:val="center"/>
      <w:outlineLvl w:val="0"/>
    </w:pPr>
    <w:rPr>
      <w:rFonts w:eastAsia="SimSun"/>
      <w:i/>
      <w:sz w:val="36"/>
      <w:szCs w:val="24"/>
    </w:rPr>
  </w:style>
  <w:style w:type="paragraph" w:customStyle="1" w:styleId="af5">
    <w:name w:val="Основной текст курсовика"/>
    <w:basedOn w:val="af6"/>
    <w:rsid w:val="00FE14B8"/>
    <w:pPr>
      <w:ind w:left="284" w:firstLine="283"/>
    </w:pPr>
    <w:rPr>
      <w:rFonts w:ascii="ISOCPEUR" w:eastAsia="SimSun" w:hAnsi="ISOCPEUR"/>
      <w:i/>
      <w:iCs/>
      <w:sz w:val="28"/>
    </w:rPr>
  </w:style>
  <w:style w:type="paragraph" w:styleId="af6">
    <w:name w:val="Plain Text"/>
    <w:basedOn w:val="a1"/>
    <w:link w:val="af7"/>
    <w:rsid w:val="00FE14B8"/>
    <w:rPr>
      <w:rFonts w:ascii="Courier New" w:hAnsi="Courier New"/>
    </w:rPr>
  </w:style>
  <w:style w:type="paragraph" w:customStyle="1" w:styleId="af8">
    <w:name w:val="Заголовок курсовика"/>
    <w:basedOn w:val="af6"/>
    <w:rsid w:val="00FE14B8"/>
    <w:pPr>
      <w:tabs>
        <w:tab w:val="left" w:pos="284"/>
      </w:tabs>
      <w:spacing w:line="360" w:lineRule="auto"/>
      <w:jc w:val="center"/>
    </w:pPr>
    <w:rPr>
      <w:rFonts w:ascii="ISOCPEUR" w:eastAsia="MS Mincho" w:hAnsi="ISOCPEUR"/>
      <w:b/>
      <w:bCs/>
      <w:i/>
      <w:sz w:val="28"/>
    </w:rPr>
  </w:style>
  <w:style w:type="paragraph" w:styleId="af9">
    <w:name w:val="Block Text"/>
    <w:basedOn w:val="a1"/>
    <w:rsid w:val="00FE14B8"/>
    <w:pPr>
      <w:ind w:left="1134" w:right="849"/>
      <w:jc w:val="center"/>
    </w:pPr>
    <w:rPr>
      <w:b/>
      <w:i/>
      <w:sz w:val="28"/>
      <w:szCs w:val="32"/>
    </w:rPr>
  </w:style>
  <w:style w:type="paragraph" w:styleId="13">
    <w:name w:val="index 1"/>
    <w:basedOn w:val="a1"/>
    <w:next w:val="a1"/>
    <w:autoRedefine/>
    <w:semiHidden/>
    <w:rsid w:val="00FE14B8"/>
    <w:pPr>
      <w:ind w:left="200" w:hanging="200"/>
    </w:pPr>
  </w:style>
  <w:style w:type="paragraph" w:styleId="27">
    <w:name w:val="index 2"/>
    <w:basedOn w:val="a1"/>
    <w:next w:val="a1"/>
    <w:autoRedefine/>
    <w:semiHidden/>
    <w:rsid w:val="00FE14B8"/>
    <w:pPr>
      <w:ind w:left="400" w:hanging="200"/>
    </w:pPr>
  </w:style>
  <w:style w:type="paragraph" w:styleId="36">
    <w:name w:val="index 3"/>
    <w:basedOn w:val="a1"/>
    <w:next w:val="a1"/>
    <w:autoRedefine/>
    <w:semiHidden/>
    <w:rsid w:val="00FE14B8"/>
    <w:pPr>
      <w:ind w:left="600" w:hanging="200"/>
    </w:pPr>
  </w:style>
  <w:style w:type="paragraph" w:styleId="42">
    <w:name w:val="index 4"/>
    <w:basedOn w:val="a1"/>
    <w:next w:val="a1"/>
    <w:autoRedefine/>
    <w:semiHidden/>
    <w:rsid w:val="00FE14B8"/>
    <w:pPr>
      <w:ind w:left="800" w:hanging="200"/>
    </w:pPr>
  </w:style>
  <w:style w:type="paragraph" w:styleId="52">
    <w:name w:val="index 5"/>
    <w:basedOn w:val="a1"/>
    <w:next w:val="a1"/>
    <w:autoRedefine/>
    <w:semiHidden/>
    <w:rsid w:val="00FE14B8"/>
    <w:pPr>
      <w:ind w:left="1000" w:hanging="200"/>
    </w:pPr>
  </w:style>
  <w:style w:type="paragraph" w:styleId="62">
    <w:name w:val="index 6"/>
    <w:basedOn w:val="a1"/>
    <w:next w:val="a1"/>
    <w:autoRedefine/>
    <w:semiHidden/>
    <w:rsid w:val="00FE14B8"/>
    <w:pPr>
      <w:ind w:left="1200" w:hanging="200"/>
    </w:pPr>
  </w:style>
  <w:style w:type="paragraph" w:styleId="72">
    <w:name w:val="index 7"/>
    <w:basedOn w:val="a1"/>
    <w:next w:val="a1"/>
    <w:autoRedefine/>
    <w:semiHidden/>
    <w:rsid w:val="00FE14B8"/>
    <w:pPr>
      <w:ind w:left="1400" w:hanging="200"/>
    </w:pPr>
  </w:style>
  <w:style w:type="paragraph" w:styleId="82">
    <w:name w:val="index 8"/>
    <w:basedOn w:val="a1"/>
    <w:next w:val="a1"/>
    <w:autoRedefine/>
    <w:semiHidden/>
    <w:rsid w:val="00FE14B8"/>
    <w:pPr>
      <w:ind w:left="1600" w:hanging="200"/>
    </w:pPr>
  </w:style>
  <w:style w:type="paragraph" w:styleId="92">
    <w:name w:val="index 9"/>
    <w:basedOn w:val="a1"/>
    <w:next w:val="a1"/>
    <w:autoRedefine/>
    <w:semiHidden/>
    <w:rsid w:val="00FE14B8"/>
    <w:pPr>
      <w:ind w:left="1800" w:hanging="200"/>
    </w:pPr>
  </w:style>
  <w:style w:type="paragraph" w:styleId="afa">
    <w:name w:val="index heading"/>
    <w:basedOn w:val="a1"/>
    <w:next w:val="13"/>
    <w:semiHidden/>
    <w:rsid w:val="00FE14B8"/>
  </w:style>
  <w:style w:type="character" w:styleId="afb">
    <w:name w:val="page number"/>
    <w:basedOn w:val="a2"/>
    <w:rsid w:val="00FE14B8"/>
  </w:style>
  <w:style w:type="paragraph" w:customStyle="1" w:styleId="afc">
    <w:name w:val="Чертежный"/>
    <w:link w:val="afd"/>
    <w:rsid w:val="00FE14B8"/>
    <w:pPr>
      <w:jc w:val="both"/>
    </w:pPr>
    <w:rPr>
      <w:rFonts w:ascii="ISOCPEUR" w:hAnsi="ISOCPEUR"/>
      <w:i/>
      <w:sz w:val="28"/>
      <w:lang w:val="uk-UA"/>
    </w:rPr>
  </w:style>
  <w:style w:type="paragraph" w:customStyle="1" w:styleId="afe">
    <w:name w:val="ОБЫЧНЫЙ"/>
    <w:basedOn w:val="a1"/>
    <w:link w:val="14"/>
    <w:rsid w:val="00FE14B8"/>
    <w:pPr>
      <w:spacing w:line="360" w:lineRule="auto"/>
      <w:jc w:val="both"/>
    </w:pPr>
    <w:rPr>
      <w:rFonts w:ascii="Arial" w:hAnsi="Arial"/>
      <w:i/>
      <w:sz w:val="28"/>
      <w:szCs w:val="28"/>
    </w:rPr>
  </w:style>
  <w:style w:type="character" w:customStyle="1" w:styleId="aff">
    <w:name w:val="Разреженный"/>
    <w:rsid w:val="00FE14B8"/>
    <w:rPr>
      <w:noProof w:val="0"/>
      <w:spacing w:val="40"/>
      <w:position w:val="0"/>
      <w:lang w:val="ru-RU"/>
    </w:rPr>
  </w:style>
  <w:style w:type="paragraph" w:styleId="aff0">
    <w:name w:val="Subtitle"/>
    <w:basedOn w:val="a1"/>
    <w:link w:val="aff1"/>
    <w:qFormat/>
    <w:rsid w:val="00FE14B8"/>
    <w:pPr>
      <w:jc w:val="center"/>
    </w:pPr>
    <w:rPr>
      <w:sz w:val="28"/>
      <w:szCs w:val="28"/>
    </w:rPr>
  </w:style>
  <w:style w:type="paragraph" w:customStyle="1" w:styleId="aff2">
    <w:name w:val="ОБЫЧНЫЙ Знак"/>
    <w:basedOn w:val="a1"/>
    <w:link w:val="aff3"/>
    <w:rsid w:val="00FE14B8"/>
    <w:pPr>
      <w:spacing w:line="360" w:lineRule="auto"/>
      <w:ind w:firstLine="567"/>
      <w:jc w:val="both"/>
    </w:pPr>
    <w:rPr>
      <w:rFonts w:ascii="Arial" w:hAnsi="Arial"/>
      <w:i/>
      <w:sz w:val="28"/>
      <w:szCs w:val="28"/>
    </w:rPr>
  </w:style>
  <w:style w:type="paragraph" w:customStyle="1" w:styleId="a">
    <w:name w:val="Стиль списка"/>
    <w:basedOn w:val="ab"/>
    <w:rsid w:val="00FE14B8"/>
    <w:pPr>
      <w:numPr>
        <w:numId w:val="2"/>
      </w:numPr>
      <w:tabs>
        <w:tab w:val="clear" w:pos="1266"/>
        <w:tab w:val="num" w:pos="546"/>
      </w:tabs>
      <w:ind w:left="0" w:firstLine="546"/>
    </w:pPr>
    <w:rPr>
      <w:sz w:val="20"/>
      <w:szCs w:val="19"/>
      <w:lang w:val="en-US"/>
    </w:rPr>
  </w:style>
  <w:style w:type="paragraph" w:customStyle="1" w:styleId="aff4">
    <w:name w:val="ЗАГОЛОВОК"/>
    <w:basedOn w:val="10"/>
    <w:next w:val="aff2"/>
    <w:link w:val="aff5"/>
    <w:rsid w:val="00FE14B8"/>
    <w:pPr>
      <w:spacing w:before="240" w:after="60" w:line="360" w:lineRule="auto"/>
      <w:ind w:firstLine="0"/>
    </w:pPr>
    <w:rPr>
      <w:rFonts w:ascii="Arial" w:hAnsi="Arial"/>
      <w:bCs/>
      <w:iCs/>
      <w:kern w:val="32"/>
      <w:sz w:val="32"/>
      <w:szCs w:val="32"/>
    </w:rPr>
  </w:style>
  <w:style w:type="paragraph" w:customStyle="1" w:styleId="1">
    <w:name w:val="Стиль1"/>
    <w:basedOn w:val="a1"/>
    <w:link w:val="15"/>
    <w:qFormat/>
    <w:rsid w:val="00FE14B8"/>
    <w:pPr>
      <w:numPr>
        <w:numId w:val="3"/>
      </w:numPr>
      <w:tabs>
        <w:tab w:val="left" w:pos="851"/>
      </w:tabs>
      <w:spacing w:line="480" w:lineRule="auto"/>
    </w:pPr>
    <w:rPr>
      <w:rFonts w:ascii="Courier" w:eastAsia="SimSun" w:hAnsi="Courier"/>
      <w:caps/>
      <w:sz w:val="42"/>
      <w:szCs w:val="24"/>
    </w:rPr>
  </w:style>
  <w:style w:type="paragraph" w:customStyle="1" w:styleId="2">
    <w:name w:val="Стиль2"/>
    <w:basedOn w:val="1"/>
    <w:rsid w:val="00FE14B8"/>
    <w:pPr>
      <w:numPr>
        <w:numId w:val="4"/>
      </w:numPr>
      <w:tabs>
        <w:tab w:val="clear" w:pos="1287"/>
        <w:tab w:val="num" w:pos="900"/>
      </w:tabs>
      <w:ind w:left="900" w:hanging="360"/>
    </w:pPr>
    <w:rPr>
      <w:caps w:val="0"/>
      <w:sz w:val="28"/>
    </w:rPr>
  </w:style>
  <w:style w:type="paragraph" w:customStyle="1" w:styleId="37">
    <w:name w:val="Стиль3"/>
    <w:basedOn w:val="2"/>
    <w:rsid w:val="00FE14B8"/>
    <w:pPr>
      <w:numPr>
        <w:numId w:val="0"/>
      </w:numPr>
      <w:tabs>
        <w:tab w:val="clear" w:pos="851"/>
        <w:tab w:val="left" w:pos="1276"/>
      </w:tabs>
    </w:pPr>
    <w:rPr>
      <w:caps/>
      <w:sz w:val="32"/>
    </w:rPr>
  </w:style>
  <w:style w:type="paragraph" w:customStyle="1" w:styleId="tx">
    <w:name w:val="tx"/>
    <w:basedOn w:val="a1"/>
    <w:rsid w:val="00FE14B8"/>
    <w:pPr>
      <w:spacing w:before="100" w:beforeAutospacing="1" w:after="100" w:afterAutospacing="1"/>
    </w:pPr>
    <w:rPr>
      <w:sz w:val="24"/>
      <w:szCs w:val="24"/>
    </w:rPr>
  </w:style>
  <w:style w:type="paragraph" w:customStyle="1" w:styleId="aff6">
    <w:name w:val="Рисунок курсовика (кур)"/>
    <w:basedOn w:val="a1"/>
    <w:rsid w:val="00FE14B8"/>
    <w:pPr>
      <w:jc w:val="center"/>
    </w:pPr>
    <w:rPr>
      <w:rFonts w:ascii="ISOCPEUR" w:eastAsia="SimSun" w:hAnsi="ISOCPEUR"/>
      <w:i/>
      <w:sz w:val="24"/>
      <w:szCs w:val="24"/>
    </w:rPr>
  </w:style>
  <w:style w:type="paragraph" w:customStyle="1" w:styleId="full">
    <w:name w:val="Основной текст курсовика (full)"/>
    <w:basedOn w:val="a1"/>
    <w:rsid w:val="00FE14B8"/>
    <w:pPr>
      <w:ind w:left="284" w:right="282" w:firstLine="567"/>
      <w:jc w:val="both"/>
    </w:pPr>
    <w:rPr>
      <w:rFonts w:ascii="ISOCPEUR" w:eastAsia="SimSun" w:hAnsi="ISOCPEUR" w:cs="Courier New"/>
      <w:i/>
      <w:iCs/>
      <w:sz w:val="28"/>
    </w:rPr>
  </w:style>
  <w:style w:type="paragraph" w:customStyle="1" w:styleId="aff7">
    <w:name w:val="весь текст"/>
    <w:basedOn w:val="a1"/>
    <w:rsid w:val="00FE14B8"/>
    <w:pPr>
      <w:autoSpaceDE w:val="0"/>
      <w:autoSpaceDN w:val="0"/>
      <w:ind w:firstLine="567"/>
      <w:jc w:val="both"/>
    </w:pPr>
    <w:rPr>
      <w:rFonts w:cs="Arial"/>
      <w:kern w:val="28"/>
    </w:rPr>
  </w:style>
  <w:style w:type="paragraph" w:customStyle="1" w:styleId="FR2">
    <w:name w:val="FR2"/>
    <w:rsid w:val="00FE14B8"/>
    <w:pPr>
      <w:widowControl w:val="0"/>
      <w:autoSpaceDE w:val="0"/>
      <w:autoSpaceDN w:val="0"/>
      <w:adjustRightInd w:val="0"/>
      <w:ind w:left="3040"/>
    </w:pPr>
    <w:rPr>
      <w:b/>
      <w:bCs/>
      <w:sz w:val="12"/>
      <w:szCs w:val="12"/>
      <w:lang w:val="en-US"/>
    </w:rPr>
  </w:style>
  <w:style w:type="paragraph" w:customStyle="1" w:styleId="aff8">
    <w:name w:val="основной текст"/>
    <w:basedOn w:val="a1"/>
    <w:rsid w:val="00FE14B8"/>
    <w:pPr>
      <w:ind w:firstLine="567"/>
      <w:jc w:val="both"/>
    </w:pPr>
    <w:rPr>
      <w:rFonts w:eastAsia="SimSun"/>
      <w:sz w:val="28"/>
    </w:rPr>
  </w:style>
  <w:style w:type="paragraph" w:customStyle="1" w:styleId="aff9">
    <w:name w:val="Название таблиц"/>
    <w:basedOn w:val="a1"/>
    <w:rsid w:val="00FE14B8"/>
    <w:pPr>
      <w:spacing w:before="120" w:after="120"/>
      <w:ind w:left="1560" w:hanging="1520"/>
    </w:pPr>
    <w:rPr>
      <w:rFonts w:eastAsia="SimSun"/>
      <w:b/>
      <w:sz w:val="28"/>
    </w:rPr>
  </w:style>
  <w:style w:type="paragraph" w:customStyle="1" w:styleId="affa">
    <w:name w:val="Заголовок подраздела"/>
    <w:basedOn w:val="a1"/>
    <w:rsid w:val="00FE14B8"/>
    <w:pPr>
      <w:widowControl w:val="0"/>
      <w:ind w:firstLine="567"/>
    </w:pPr>
    <w:rPr>
      <w:rFonts w:eastAsia="SimSun"/>
      <w:b/>
      <w:snapToGrid w:val="0"/>
      <w:sz w:val="28"/>
    </w:rPr>
  </w:style>
  <w:style w:type="paragraph" w:customStyle="1" w:styleId="affb">
    <w:name w:val="Подзаголовок курсовика"/>
    <w:basedOn w:val="a1"/>
    <w:rsid w:val="00FE14B8"/>
    <w:pPr>
      <w:tabs>
        <w:tab w:val="left" w:pos="284"/>
      </w:tabs>
      <w:ind w:left="284" w:firstLine="284"/>
      <w:jc w:val="center"/>
    </w:pPr>
    <w:rPr>
      <w:rFonts w:ascii="ISOCPEUR" w:eastAsia="MS Mincho" w:hAnsi="ISOCPEUR"/>
      <w:bCs/>
      <w:i/>
      <w:iCs/>
      <w:sz w:val="28"/>
      <w:szCs w:val="24"/>
    </w:rPr>
  </w:style>
  <w:style w:type="paragraph" w:customStyle="1" w:styleId="affc">
    <w:name w:val="Рисунок курсовика"/>
    <w:basedOn w:val="a1"/>
    <w:rsid w:val="00FE14B8"/>
    <w:pPr>
      <w:jc w:val="center"/>
    </w:pPr>
    <w:rPr>
      <w:rFonts w:ascii="ISOCPEUR" w:eastAsia="SimSun" w:hAnsi="ISOCPEUR"/>
      <w:sz w:val="24"/>
      <w:szCs w:val="24"/>
    </w:rPr>
  </w:style>
  <w:style w:type="paragraph" w:customStyle="1" w:styleId="0">
    <w:name w:val="Стиль0"/>
    <w:basedOn w:val="a9"/>
    <w:rsid w:val="00FE14B8"/>
    <w:pPr>
      <w:widowControl w:val="0"/>
      <w:ind w:firstLine="284"/>
      <w:jc w:val="both"/>
    </w:pPr>
    <w:rPr>
      <w:sz w:val="20"/>
    </w:rPr>
  </w:style>
  <w:style w:type="paragraph" w:customStyle="1" w:styleId="affd">
    <w:name w:val="Стиль"/>
    <w:rsid w:val="00FE14B8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affe">
    <w:name w:val="таблица"/>
    <w:basedOn w:val="aff7"/>
    <w:next w:val="aff7"/>
    <w:rsid w:val="00FE14B8"/>
    <w:pPr>
      <w:ind w:firstLine="0"/>
    </w:pPr>
    <w:rPr>
      <w:sz w:val="16"/>
      <w:szCs w:val="16"/>
    </w:rPr>
  </w:style>
  <w:style w:type="character" w:customStyle="1" w:styleId="afff">
    <w:name w:val="Основной текст курсовика Знак"/>
    <w:rsid w:val="00FE14B8"/>
    <w:rPr>
      <w:rFonts w:ascii="ISOCPEUR" w:eastAsia="SimSun" w:hAnsi="ISOCPEUR" w:cs="Courier New"/>
      <w:i/>
      <w:iCs/>
      <w:sz w:val="28"/>
      <w:lang w:val="ru-RU" w:eastAsia="ru-RU" w:bidi="ar-SA"/>
    </w:rPr>
  </w:style>
  <w:style w:type="paragraph" w:styleId="afff0">
    <w:name w:val="footnote text"/>
    <w:basedOn w:val="a1"/>
    <w:link w:val="afff1"/>
    <w:semiHidden/>
    <w:rsid w:val="00FE14B8"/>
    <w:rPr>
      <w:rFonts w:eastAsia="SimSun"/>
    </w:rPr>
  </w:style>
  <w:style w:type="character" w:customStyle="1" w:styleId="apple-style-span">
    <w:name w:val="apple-style-span"/>
    <w:basedOn w:val="a2"/>
    <w:rsid w:val="004430F3"/>
  </w:style>
  <w:style w:type="character" w:styleId="afff2">
    <w:name w:val="Strong"/>
    <w:uiPriority w:val="22"/>
    <w:qFormat/>
    <w:rsid w:val="004430F3"/>
    <w:rPr>
      <w:b/>
      <w:bCs/>
    </w:rPr>
  </w:style>
  <w:style w:type="character" w:styleId="afff3">
    <w:name w:val="Emphasis"/>
    <w:uiPriority w:val="20"/>
    <w:qFormat/>
    <w:rsid w:val="004430F3"/>
    <w:rPr>
      <w:i/>
      <w:iCs/>
    </w:rPr>
  </w:style>
  <w:style w:type="paragraph" w:styleId="afff4">
    <w:name w:val="Document Map"/>
    <w:basedOn w:val="a1"/>
    <w:link w:val="afff5"/>
    <w:rsid w:val="00FF7075"/>
    <w:rPr>
      <w:rFonts w:ascii="Tahoma" w:hAnsi="Tahoma"/>
      <w:sz w:val="16"/>
      <w:szCs w:val="16"/>
    </w:rPr>
  </w:style>
  <w:style w:type="character" w:customStyle="1" w:styleId="afff5">
    <w:name w:val="Схема документа Знак"/>
    <w:link w:val="afff4"/>
    <w:rsid w:val="00FF7075"/>
    <w:rPr>
      <w:rFonts w:ascii="Tahoma" w:hAnsi="Tahoma" w:cs="Tahoma"/>
      <w:sz w:val="16"/>
      <w:szCs w:val="16"/>
    </w:rPr>
  </w:style>
  <w:style w:type="paragraph" w:styleId="afff6">
    <w:name w:val="List Paragraph"/>
    <w:basedOn w:val="a1"/>
    <w:uiPriority w:val="34"/>
    <w:qFormat/>
    <w:rsid w:val="00B30B0F"/>
    <w:pPr>
      <w:ind w:left="720"/>
      <w:contextualSpacing/>
    </w:pPr>
    <w:rPr>
      <w:rFonts w:eastAsia="SimSun"/>
      <w:sz w:val="24"/>
      <w:szCs w:val="24"/>
    </w:rPr>
  </w:style>
  <w:style w:type="character" w:customStyle="1" w:styleId="a8">
    <w:name w:val="Нижний колонтитул Знак"/>
    <w:basedOn w:val="a2"/>
    <w:link w:val="a7"/>
    <w:uiPriority w:val="99"/>
    <w:rsid w:val="00F2347D"/>
  </w:style>
  <w:style w:type="table" w:styleId="afff7">
    <w:name w:val="Table Grid"/>
    <w:basedOn w:val="a3"/>
    <w:uiPriority w:val="59"/>
    <w:rsid w:val="00AC359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Верхний колонтитул Знак"/>
    <w:basedOn w:val="a2"/>
    <w:link w:val="a5"/>
    <w:uiPriority w:val="99"/>
    <w:rsid w:val="000A5E0E"/>
  </w:style>
  <w:style w:type="character" w:customStyle="1" w:styleId="afff8">
    <w:name w:val="Символ из формулы"/>
    <w:rsid w:val="008B6BFC"/>
    <w:rPr>
      <w:rFonts w:ascii="Times New Roman" w:hAnsi="Times New Roman"/>
      <w:sz w:val="24"/>
    </w:rPr>
  </w:style>
  <w:style w:type="paragraph" w:customStyle="1" w:styleId="FR3">
    <w:name w:val="FR3"/>
    <w:rsid w:val="00B80D9B"/>
    <w:pPr>
      <w:widowControl w:val="0"/>
      <w:autoSpaceDE w:val="0"/>
      <w:autoSpaceDN w:val="0"/>
      <w:adjustRightInd w:val="0"/>
      <w:ind w:left="600"/>
    </w:pPr>
    <w:rPr>
      <w:rFonts w:ascii="Arial" w:hAnsi="Arial" w:cs="Arial"/>
      <w:b/>
      <w:bCs/>
      <w:i/>
      <w:iCs/>
      <w:sz w:val="12"/>
      <w:szCs w:val="12"/>
    </w:rPr>
  </w:style>
  <w:style w:type="paragraph" w:customStyle="1" w:styleId="FR5">
    <w:name w:val="FR5"/>
    <w:rsid w:val="00B80D9B"/>
    <w:pPr>
      <w:widowControl w:val="0"/>
      <w:autoSpaceDE w:val="0"/>
      <w:autoSpaceDN w:val="0"/>
      <w:adjustRightInd w:val="0"/>
      <w:ind w:left="2040"/>
    </w:pPr>
    <w:rPr>
      <w:rFonts w:ascii="Arial" w:hAnsi="Arial" w:cs="Arial"/>
      <w:noProof/>
      <w:sz w:val="12"/>
      <w:szCs w:val="12"/>
    </w:rPr>
  </w:style>
  <w:style w:type="paragraph" w:customStyle="1" w:styleId="FR4">
    <w:name w:val="FR4"/>
    <w:rsid w:val="00B80D9B"/>
    <w:pPr>
      <w:widowControl w:val="0"/>
      <w:autoSpaceDE w:val="0"/>
      <w:autoSpaceDN w:val="0"/>
      <w:adjustRightInd w:val="0"/>
      <w:ind w:left="520"/>
    </w:pPr>
    <w:rPr>
      <w:rFonts w:ascii="Courier New" w:hAnsi="Courier New" w:cs="Courier New"/>
      <w:sz w:val="18"/>
      <w:szCs w:val="18"/>
    </w:rPr>
  </w:style>
  <w:style w:type="paragraph" w:customStyle="1" w:styleId="textn">
    <w:name w:val="textn"/>
    <w:basedOn w:val="a1"/>
    <w:rsid w:val="00FC15DF"/>
    <w:rPr>
      <w:rFonts w:ascii="Arial" w:hAnsi="Arial" w:cs="Arial"/>
      <w:sz w:val="18"/>
      <w:szCs w:val="18"/>
    </w:rPr>
  </w:style>
  <w:style w:type="paragraph" w:customStyle="1" w:styleId="a0">
    <w:name w:val="Нумерованный спис"/>
    <w:basedOn w:val="a1"/>
    <w:rsid w:val="00B40182"/>
    <w:pPr>
      <w:numPr>
        <w:numId w:val="5"/>
      </w:numPr>
      <w:tabs>
        <w:tab w:val="clear" w:pos="1571"/>
        <w:tab w:val="num" w:pos="724"/>
      </w:tabs>
      <w:ind w:left="362" w:hanging="362"/>
    </w:pPr>
    <w:rPr>
      <w:i/>
      <w:sz w:val="24"/>
      <w:szCs w:val="24"/>
    </w:rPr>
  </w:style>
  <w:style w:type="paragraph" w:styleId="afff9">
    <w:name w:val="Balloon Text"/>
    <w:basedOn w:val="a1"/>
    <w:link w:val="afffa"/>
    <w:uiPriority w:val="99"/>
    <w:rsid w:val="00796208"/>
    <w:rPr>
      <w:rFonts w:ascii="Tahoma" w:hAnsi="Tahoma"/>
      <w:spacing w:val="24"/>
      <w:sz w:val="16"/>
      <w:szCs w:val="16"/>
    </w:rPr>
  </w:style>
  <w:style w:type="character" w:customStyle="1" w:styleId="afffa">
    <w:name w:val="Текст выноски Знак"/>
    <w:link w:val="afff9"/>
    <w:uiPriority w:val="99"/>
    <w:rsid w:val="00796208"/>
    <w:rPr>
      <w:rFonts w:ascii="Tahoma" w:hAnsi="Tahoma" w:cs="Tahoma"/>
      <w:spacing w:val="24"/>
      <w:sz w:val="16"/>
      <w:szCs w:val="16"/>
    </w:rPr>
  </w:style>
  <w:style w:type="character" w:customStyle="1" w:styleId="aff3">
    <w:name w:val="ОБЫЧНЫЙ Знак Знак"/>
    <w:link w:val="aff2"/>
    <w:rsid w:val="00796208"/>
    <w:rPr>
      <w:rFonts w:ascii="Arial" w:hAnsi="Arial" w:cs="Arial"/>
      <w:i/>
      <w:sz w:val="28"/>
      <w:szCs w:val="28"/>
    </w:rPr>
  </w:style>
  <w:style w:type="character" w:customStyle="1" w:styleId="14">
    <w:name w:val="ОБЫЧНЫЙ Знак1"/>
    <w:link w:val="afe"/>
    <w:rsid w:val="00796208"/>
    <w:rPr>
      <w:rFonts w:ascii="Arial" w:hAnsi="Arial" w:cs="Arial"/>
      <w:i/>
      <w:sz w:val="28"/>
      <w:szCs w:val="28"/>
    </w:rPr>
  </w:style>
  <w:style w:type="paragraph" w:customStyle="1" w:styleId="afffb">
    <w:name w:val="Пояснение"/>
    <w:basedOn w:val="a1"/>
    <w:rsid w:val="009C6182"/>
    <w:rPr>
      <w:b/>
      <w:i/>
      <w:sz w:val="24"/>
    </w:rPr>
  </w:style>
  <w:style w:type="character" w:styleId="afffc">
    <w:name w:val="footnote reference"/>
    <w:rsid w:val="009C6182"/>
    <w:rPr>
      <w:vertAlign w:val="superscript"/>
    </w:rPr>
  </w:style>
  <w:style w:type="paragraph" w:styleId="afffd">
    <w:name w:val="Normal (Web)"/>
    <w:basedOn w:val="a1"/>
    <w:uiPriority w:val="99"/>
    <w:unhideWhenUsed/>
    <w:rsid w:val="00DD1D30"/>
    <w:pPr>
      <w:spacing w:before="100" w:beforeAutospacing="1" w:after="100" w:afterAutospacing="1"/>
    </w:pPr>
    <w:rPr>
      <w:sz w:val="24"/>
      <w:szCs w:val="24"/>
    </w:rPr>
  </w:style>
  <w:style w:type="paragraph" w:customStyle="1" w:styleId="-12pt03127">
    <w:name w:val="Основной текст-Стиль 12 pt по ширине Слева:  03 см Первая строка:  127 см Ме..."/>
    <w:basedOn w:val="a1"/>
    <w:autoRedefine/>
    <w:rsid w:val="00167D66"/>
    <w:pPr>
      <w:spacing w:line="360" w:lineRule="auto"/>
      <w:ind w:hanging="284"/>
      <w:jc w:val="both"/>
    </w:pPr>
    <w:rPr>
      <w:rFonts w:ascii="GOST type B" w:hAnsi="GOST type B"/>
      <w:i/>
      <w:sz w:val="28"/>
      <w:szCs w:val="28"/>
    </w:rPr>
  </w:style>
  <w:style w:type="paragraph" w:customStyle="1" w:styleId="28">
    <w:name w:val="МС2"/>
    <w:basedOn w:val="a1"/>
    <w:rsid w:val="006759B4"/>
    <w:rPr>
      <w:sz w:val="28"/>
    </w:rPr>
  </w:style>
  <w:style w:type="paragraph" w:customStyle="1" w:styleId="17">
    <w:name w:val="Обычный1"/>
    <w:rsid w:val="006759B4"/>
    <w:pPr>
      <w:widowControl w:val="0"/>
      <w:spacing w:line="480" w:lineRule="auto"/>
      <w:ind w:left="120" w:right="400" w:firstLine="300"/>
      <w:jc w:val="both"/>
    </w:pPr>
    <w:rPr>
      <w:snapToGrid w:val="0"/>
      <w:sz w:val="24"/>
    </w:rPr>
  </w:style>
  <w:style w:type="character" w:customStyle="1" w:styleId="aff5">
    <w:name w:val="ЗАГОЛОВОК Знак"/>
    <w:link w:val="aff4"/>
    <w:rsid w:val="006759B4"/>
    <w:rPr>
      <w:rFonts w:ascii="Arial" w:hAnsi="Arial" w:cs="Arial"/>
      <w:bCs/>
      <w:i/>
      <w:iCs/>
      <w:kern w:val="32"/>
      <w:sz w:val="32"/>
      <w:szCs w:val="32"/>
    </w:rPr>
  </w:style>
  <w:style w:type="paragraph" w:customStyle="1" w:styleId="18">
    <w:name w:val="Заголовок1"/>
    <w:basedOn w:val="a1"/>
    <w:next w:val="af6"/>
    <w:rsid w:val="006759B4"/>
    <w:pPr>
      <w:spacing w:after="120"/>
      <w:jc w:val="center"/>
    </w:pPr>
    <w:rPr>
      <w:rFonts w:ascii="GOST type B" w:hAnsi="GOST type B"/>
      <w:i/>
      <w:sz w:val="36"/>
      <w:szCs w:val="36"/>
    </w:rPr>
  </w:style>
  <w:style w:type="character" w:customStyle="1" w:styleId="af7">
    <w:name w:val="Текст Знак"/>
    <w:link w:val="af6"/>
    <w:rsid w:val="006759B4"/>
    <w:rPr>
      <w:rFonts w:ascii="Courier New" w:hAnsi="Courier New" w:cs="Courier New"/>
    </w:rPr>
  </w:style>
  <w:style w:type="character" w:styleId="afffe">
    <w:name w:val="line number"/>
    <w:basedOn w:val="a2"/>
    <w:uiPriority w:val="99"/>
    <w:unhideWhenUsed/>
    <w:rsid w:val="006759B4"/>
  </w:style>
  <w:style w:type="character" w:customStyle="1" w:styleId="aa">
    <w:name w:val="Заголовок Знак"/>
    <w:link w:val="a9"/>
    <w:rsid w:val="006759B4"/>
    <w:rPr>
      <w:sz w:val="28"/>
    </w:rPr>
  </w:style>
  <w:style w:type="character" w:customStyle="1" w:styleId="ae">
    <w:name w:val="Основной текст Знак"/>
    <w:link w:val="ad"/>
    <w:uiPriority w:val="99"/>
    <w:rsid w:val="006759B4"/>
    <w:rPr>
      <w:rFonts w:ascii="GOST type B" w:hAnsi="GOST type B"/>
      <w:i/>
      <w:sz w:val="28"/>
    </w:rPr>
  </w:style>
  <w:style w:type="character" w:customStyle="1" w:styleId="af3">
    <w:name w:val="Текст примечания Знак"/>
    <w:link w:val="af2"/>
    <w:uiPriority w:val="99"/>
    <w:semiHidden/>
    <w:rsid w:val="006759B4"/>
  </w:style>
  <w:style w:type="character" w:customStyle="1" w:styleId="aff1">
    <w:name w:val="Подзаголовок Знак"/>
    <w:link w:val="aff0"/>
    <w:rsid w:val="006759B4"/>
    <w:rPr>
      <w:sz w:val="28"/>
      <w:szCs w:val="28"/>
    </w:rPr>
  </w:style>
  <w:style w:type="paragraph" w:customStyle="1" w:styleId="affff">
    <w:name w:val="Мой текст"/>
    <w:basedOn w:val="a1"/>
    <w:rsid w:val="006759B4"/>
    <w:pPr>
      <w:ind w:firstLine="546"/>
      <w:jc w:val="both"/>
    </w:pPr>
  </w:style>
  <w:style w:type="paragraph" w:customStyle="1" w:styleId="19">
    <w:name w:val="1"/>
    <w:basedOn w:val="a1"/>
    <w:next w:val="afffd"/>
    <w:rsid w:val="006759B4"/>
    <w:pPr>
      <w:spacing w:before="100" w:beforeAutospacing="1" w:after="100" w:afterAutospacing="1"/>
      <w:ind w:firstLine="720"/>
      <w:jc w:val="both"/>
    </w:pPr>
    <w:rPr>
      <w:rFonts w:ascii="GOST type B" w:hAnsi="GOST type B"/>
      <w:i/>
      <w:sz w:val="24"/>
      <w:szCs w:val="24"/>
    </w:rPr>
  </w:style>
  <w:style w:type="character" w:customStyle="1" w:styleId="21">
    <w:name w:val="Заголовок 2 Знак"/>
    <w:link w:val="20"/>
    <w:uiPriority w:val="9"/>
    <w:rsid w:val="006759B4"/>
    <w:rPr>
      <w:rFonts w:ascii="GOST type B" w:hAnsi="GOST type B"/>
      <w:i/>
      <w:sz w:val="32"/>
    </w:rPr>
  </w:style>
  <w:style w:type="paragraph" w:customStyle="1" w:styleId="affff0">
    <w:name w:val="âåñü òåêñò"/>
    <w:basedOn w:val="a1"/>
    <w:rsid w:val="006759B4"/>
    <w:pPr>
      <w:autoSpaceDE w:val="0"/>
      <w:autoSpaceDN w:val="0"/>
      <w:adjustRightInd w:val="0"/>
      <w:ind w:firstLine="567"/>
      <w:jc w:val="both"/>
    </w:pPr>
    <w:rPr>
      <w:kern w:val="28"/>
      <w:szCs w:val="24"/>
    </w:rPr>
  </w:style>
  <w:style w:type="paragraph" w:customStyle="1" w:styleId="210">
    <w:name w:val="Основной текст 21"/>
    <w:basedOn w:val="a1"/>
    <w:rsid w:val="006759B4"/>
    <w:pPr>
      <w:widowControl w:val="0"/>
      <w:overflowPunct w:val="0"/>
      <w:autoSpaceDE w:val="0"/>
      <w:autoSpaceDN w:val="0"/>
      <w:adjustRightInd w:val="0"/>
      <w:spacing w:line="259" w:lineRule="auto"/>
    </w:pPr>
    <w:rPr>
      <w:sz w:val="24"/>
    </w:rPr>
  </w:style>
  <w:style w:type="character" w:customStyle="1" w:styleId="apple-converted-space">
    <w:name w:val="apple-converted-space"/>
    <w:rsid w:val="0056125B"/>
  </w:style>
  <w:style w:type="paragraph" w:styleId="affff1">
    <w:name w:val="No Spacing"/>
    <w:uiPriority w:val="1"/>
    <w:qFormat/>
    <w:rsid w:val="00BC1342"/>
    <w:pPr>
      <w:ind w:firstLine="720"/>
    </w:pPr>
    <w:rPr>
      <w:rFonts w:ascii="GOST type B" w:hAnsi="GOST type B"/>
      <w:i/>
      <w:sz w:val="28"/>
    </w:rPr>
  </w:style>
  <w:style w:type="paragraph" w:customStyle="1" w:styleId="ConsNormal">
    <w:name w:val="ConsNormal"/>
    <w:rsid w:val="00F07C1D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customStyle="1" w:styleId="affff2">
    <w:name w:val="Знак Знак Знак Знак Знак Знак Знак Знак Знак Знак Знак Знак"/>
    <w:basedOn w:val="a1"/>
    <w:rsid w:val="00F07C1D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character" w:customStyle="1" w:styleId="affff3">
    <w:name w:val="Основной текст курсовика Знак Знак"/>
    <w:rsid w:val="00102175"/>
    <w:rPr>
      <w:rFonts w:ascii="ISOCPEUR" w:eastAsia="SimSun" w:hAnsi="ISOCPEUR" w:cs="Courier New"/>
      <w:i/>
      <w:iCs/>
      <w:sz w:val="28"/>
      <w:szCs w:val="24"/>
      <w:lang w:val="ru-RU" w:eastAsia="ru-RU" w:bidi="ar-SA"/>
    </w:rPr>
  </w:style>
  <w:style w:type="paragraph" w:styleId="affff4">
    <w:name w:val="TOC Heading"/>
    <w:basedOn w:val="10"/>
    <w:next w:val="a1"/>
    <w:uiPriority w:val="39"/>
    <w:unhideWhenUsed/>
    <w:qFormat/>
    <w:rsid w:val="005C3499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</w:rPr>
  </w:style>
  <w:style w:type="table" w:customStyle="1" w:styleId="1a">
    <w:name w:val="Сетка таблицы1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Сетка таблицы3"/>
    <w:basedOn w:val="a3"/>
    <w:next w:val="afff7"/>
    <w:rsid w:val="00DE44F2"/>
    <w:pPr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aliases w:val="Заголовки диплома Знак"/>
    <w:basedOn w:val="a2"/>
    <w:link w:val="10"/>
    <w:uiPriority w:val="9"/>
    <w:rsid w:val="00016DB0"/>
    <w:rPr>
      <w:rFonts w:ascii="GOST type B" w:hAnsi="GOST type B"/>
      <w:i/>
      <w:sz w:val="36"/>
    </w:rPr>
  </w:style>
  <w:style w:type="paragraph" w:customStyle="1" w:styleId="affff5">
    <w:name w:val="Обычный по центру без абзаца"/>
    <w:basedOn w:val="a1"/>
    <w:rsid w:val="00DE4BE2"/>
    <w:pPr>
      <w:jc w:val="center"/>
    </w:pPr>
    <w:rPr>
      <w:rFonts w:ascii="GOST type B" w:hAnsi="GOST type B"/>
      <w:i/>
      <w:sz w:val="28"/>
    </w:rPr>
  </w:style>
  <w:style w:type="paragraph" w:customStyle="1" w:styleId="affff6">
    <w:name w:val="Обычный без абзаца"/>
    <w:basedOn w:val="a1"/>
    <w:next w:val="a1"/>
    <w:rsid w:val="00DE4BE2"/>
    <w:pPr>
      <w:jc w:val="both"/>
    </w:pPr>
    <w:rPr>
      <w:rFonts w:ascii="GOST type B" w:hAnsi="GOST type B"/>
      <w:i/>
      <w:sz w:val="28"/>
    </w:rPr>
  </w:style>
  <w:style w:type="paragraph" w:customStyle="1" w:styleId="1b">
    <w:name w:val="Абзац списка1"/>
    <w:basedOn w:val="a1"/>
    <w:rsid w:val="00DE4BE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2"/>
    <w:link w:val="22"/>
    <w:uiPriority w:val="99"/>
    <w:rsid w:val="00DE4BE2"/>
    <w:rPr>
      <w:sz w:val="29"/>
    </w:rPr>
  </w:style>
  <w:style w:type="character" w:customStyle="1" w:styleId="33">
    <w:name w:val="Основной текст с отступом 3 Знак"/>
    <w:basedOn w:val="a2"/>
    <w:link w:val="32"/>
    <w:uiPriority w:val="99"/>
    <w:rsid w:val="00DE4BE2"/>
    <w:rPr>
      <w:rFonts w:ascii="GOST type B" w:hAnsi="GOST type B"/>
      <w:i/>
      <w:iCs/>
      <w:sz w:val="28"/>
    </w:rPr>
  </w:style>
  <w:style w:type="paragraph" w:customStyle="1" w:styleId="affff7">
    <w:name w:val="ТЕКСТ"/>
    <w:basedOn w:val="a1"/>
    <w:link w:val="affff8"/>
    <w:qFormat/>
    <w:rsid w:val="0029070E"/>
    <w:pPr>
      <w:spacing w:line="360" w:lineRule="auto"/>
      <w:ind w:firstLine="720"/>
    </w:pPr>
    <w:rPr>
      <w:sz w:val="28"/>
      <w:szCs w:val="28"/>
    </w:rPr>
  </w:style>
  <w:style w:type="character" w:customStyle="1" w:styleId="affff8">
    <w:name w:val="ТЕКСТ Знак"/>
    <w:basedOn w:val="a2"/>
    <w:link w:val="affff7"/>
    <w:rsid w:val="0029070E"/>
    <w:rPr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C0778D"/>
    <w:rPr>
      <w:sz w:val="29"/>
    </w:rPr>
  </w:style>
  <w:style w:type="character" w:customStyle="1" w:styleId="40">
    <w:name w:val="Заголовок 4 Знак"/>
    <w:basedOn w:val="a2"/>
    <w:link w:val="4"/>
    <w:uiPriority w:val="9"/>
    <w:rsid w:val="00C0778D"/>
    <w:rPr>
      <w:b/>
      <w:sz w:val="29"/>
    </w:rPr>
  </w:style>
  <w:style w:type="character" w:customStyle="1" w:styleId="50">
    <w:name w:val="Заголовок 5 Знак"/>
    <w:basedOn w:val="a2"/>
    <w:link w:val="5"/>
    <w:uiPriority w:val="9"/>
    <w:rsid w:val="00C0778D"/>
    <w:rPr>
      <w:rFonts w:ascii="GOST type B" w:hAnsi="GOST type B"/>
      <w:b/>
      <w:i/>
      <w:sz w:val="28"/>
    </w:rPr>
  </w:style>
  <w:style w:type="character" w:customStyle="1" w:styleId="60">
    <w:name w:val="Заголовок 6 Знак"/>
    <w:basedOn w:val="a2"/>
    <w:link w:val="6"/>
    <w:rsid w:val="00C0778D"/>
    <w:rPr>
      <w:sz w:val="29"/>
    </w:rPr>
  </w:style>
  <w:style w:type="character" w:customStyle="1" w:styleId="70">
    <w:name w:val="Заголовок 7 Знак"/>
    <w:basedOn w:val="a2"/>
    <w:link w:val="7"/>
    <w:rsid w:val="00C0778D"/>
    <w:rPr>
      <w:sz w:val="29"/>
    </w:rPr>
  </w:style>
  <w:style w:type="character" w:customStyle="1" w:styleId="80">
    <w:name w:val="Заголовок 8 Знак"/>
    <w:basedOn w:val="a2"/>
    <w:link w:val="8"/>
    <w:rsid w:val="00C0778D"/>
    <w:rPr>
      <w:b/>
      <w:sz w:val="72"/>
    </w:rPr>
  </w:style>
  <w:style w:type="character" w:customStyle="1" w:styleId="90">
    <w:name w:val="Заголовок 9 Знак"/>
    <w:basedOn w:val="a2"/>
    <w:link w:val="9"/>
    <w:rsid w:val="00C0778D"/>
    <w:rPr>
      <w:b/>
      <w:sz w:val="29"/>
    </w:rPr>
  </w:style>
  <w:style w:type="character" w:customStyle="1" w:styleId="ac">
    <w:name w:val="Основной текст с отступом Знак"/>
    <w:basedOn w:val="a2"/>
    <w:link w:val="ab"/>
    <w:rsid w:val="00C0778D"/>
    <w:rPr>
      <w:sz w:val="28"/>
    </w:rPr>
  </w:style>
  <w:style w:type="character" w:customStyle="1" w:styleId="26">
    <w:name w:val="Основной текст 2 Знак"/>
    <w:basedOn w:val="a2"/>
    <w:link w:val="25"/>
    <w:uiPriority w:val="99"/>
    <w:rsid w:val="00C0778D"/>
    <w:rPr>
      <w:b/>
      <w:bCs/>
      <w:sz w:val="24"/>
      <w:szCs w:val="24"/>
    </w:rPr>
  </w:style>
  <w:style w:type="character" w:customStyle="1" w:styleId="35">
    <w:name w:val="Основной текст 3 Знак"/>
    <w:basedOn w:val="a2"/>
    <w:link w:val="34"/>
    <w:rsid w:val="00C0778D"/>
    <w:rPr>
      <w:rFonts w:eastAsia="SimSun"/>
      <w:i/>
      <w:sz w:val="36"/>
      <w:szCs w:val="24"/>
    </w:rPr>
  </w:style>
  <w:style w:type="paragraph" w:customStyle="1" w:styleId="-1">
    <w:name w:val="Название подраздела-1"/>
    <w:basedOn w:val="20"/>
    <w:next w:val="20"/>
    <w:autoRedefine/>
    <w:rsid w:val="00C0778D"/>
    <w:pPr>
      <w:spacing w:after="120"/>
      <w:ind w:firstLine="0"/>
    </w:pPr>
    <w:rPr>
      <w:b/>
      <w:szCs w:val="32"/>
    </w:rPr>
  </w:style>
  <w:style w:type="character" w:customStyle="1" w:styleId="afff1">
    <w:name w:val="Текст сноски Знак"/>
    <w:basedOn w:val="a2"/>
    <w:link w:val="afff0"/>
    <w:semiHidden/>
    <w:rsid w:val="00C0778D"/>
    <w:rPr>
      <w:rFonts w:eastAsia="SimSun"/>
    </w:rPr>
  </w:style>
  <w:style w:type="paragraph" w:customStyle="1" w:styleId="211">
    <w:name w:val="Основной текст 211"/>
    <w:basedOn w:val="a1"/>
    <w:rsid w:val="00C0778D"/>
    <w:pPr>
      <w:overflowPunct w:val="0"/>
      <w:autoSpaceDE w:val="0"/>
      <w:autoSpaceDN w:val="0"/>
      <w:adjustRightInd w:val="0"/>
      <w:ind w:firstLine="340"/>
      <w:jc w:val="both"/>
      <w:textAlignment w:val="baseline"/>
    </w:pPr>
    <w:rPr>
      <w:color w:val="000000"/>
      <w:kern w:val="28"/>
    </w:rPr>
  </w:style>
  <w:style w:type="paragraph" w:customStyle="1" w:styleId="212">
    <w:name w:val="Основной текст с отступом 21"/>
    <w:basedOn w:val="a1"/>
    <w:rsid w:val="00C0778D"/>
    <w:pPr>
      <w:shd w:val="clear" w:color="auto" w:fill="FFFFFF"/>
      <w:overflowPunct w:val="0"/>
      <w:autoSpaceDE w:val="0"/>
      <w:autoSpaceDN w:val="0"/>
      <w:adjustRightInd w:val="0"/>
      <w:ind w:firstLine="425"/>
      <w:jc w:val="both"/>
      <w:textAlignment w:val="baseline"/>
    </w:pPr>
    <w:rPr>
      <w:color w:val="000000"/>
    </w:rPr>
  </w:style>
  <w:style w:type="paragraph" w:customStyle="1" w:styleId="310">
    <w:name w:val="Основной текст с отступом 31"/>
    <w:basedOn w:val="a1"/>
    <w:rsid w:val="00C0778D"/>
    <w:pPr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ascii="Academy" w:hAnsi="Academy"/>
      <w:color w:val="000000"/>
      <w:sz w:val="32"/>
    </w:rPr>
  </w:style>
  <w:style w:type="paragraph" w:customStyle="1" w:styleId="affff9">
    <w:name w:val="Основной ткст"/>
    <w:basedOn w:val="a1"/>
    <w:rsid w:val="00C0778D"/>
    <w:pPr>
      <w:ind w:firstLine="567"/>
    </w:pPr>
    <w:rPr>
      <w:rFonts w:ascii="Tahoma" w:hAnsi="Tahoma"/>
      <w:sz w:val="28"/>
    </w:rPr>
  </w:style>
  <w:style w:type="paragraph" w:customStyle="1" w:styleId="320">
    <w:name w:val="Основной текст с отступом 32"/>
    <w:basedOn w:val="a1"/>
    <w:rsid w:val="00C0778D"/>
    <w:pPr>
      <w:ind w:firstLine="567"/>
      <w:jc w:val="center"/>
    </w:pPr>
    <w:rPr>
      <w:rFonts w:ascii="Academy" w:hAnsi="Academy"/>
      <w:color w:val="000000"/>
      <w:sz w:val="32"/>
    </w:rPr>
  </w:style>
  <w:style w:type="character" w:styleId="affffa">
    <w:name w:val="Placeholder Text"/>
    <w:basedOn w:val="a2"/>
    <w:uiPriority w:val="99"/>
    <w:semiHidden/>
    <w:rsid w:val="00C0778D"/>
    <w:rPr>
      <w:color w:val="808080"/>
    </w:rPr>
  </w:style>
  <w:style w:type="character" w:customStyle="1" w:styleId="15">
    <w:name w:val="Стиль1 Знак"/>
    <w:link w:val="1"/>
    <w:rsid w:val="004B17F3"/>
    <w:rPr>
      <w:rFonts w:ascii="Courier" w:eastAsia="SimSun" w:hAnsi="Courier"/>
      <w:caps/>
      <w:sz w:val="42"/>
      <w:szCs w:val="24"/>
    </w:rPr>
  </w:style>
  <w:style w:type="paragraph" w:customStyle="1" w:styleId="podrazdel">
    <w:name w:val="podrazdel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info">
    <w:name w:val="info"/>
    <w:basedOn w:val="a1"/>
    <w:rsid w:val="004B17F3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">
    <w:name w:val="Style20"/>
    <w:basedOn w:val="a1"/>
    <w:uiPriority w:val="99"/>
    <w:rsid w:val="004B17F3"/>
    <w:pPr>
      <w:widowControl w:val="0"/>
      <w:autoSpaceDE w:val="0"/>
      <w:autoSpaceDN w:val="0"/>
      <w:adjustRightInd w:val="0"/>
      <w:spacing w:line="285" w:lineRule="exact"/>
      <w:ind w:firstLine="418"/>
      <w:jc w:val="both"/>
    </w:pPr>
    <w:rPr>
      <w:sz w:val="24"/>
      <w:szCs w:val="24"/>
    </w:rPr>
  </w:style>
  <w:style w:type="character" w:customStyle="1" w:styleId="FontStyle94">
    <w:name w:val="Font Style94"/>
    <w:uiPriority w:val="99"/>
    <w:rsid w:val="004B17F3"/>
    <w:rPr>
      <w:rFonts w:ascii="Times New Roman" w:hAnsi="Times New Roman" w:cs="Times New Roman"/>
      <w:sz w:val="20"/>
      <w:szCs w:val="20"/>
    </w:rPr>
  </w:style>
  <w:style w:type="character" w:customStyle="1" w:styleId="FontStyle126">
    <w:name w:val="Font Style126"/>
    <w:uiPriority w:val="99"/>
    <w:rsid w:val="004B17F3"/>
    <w:rPr>
      <w:rFonts w:ascii="Times New Roman" w:hAnsi="Times New Roman" w:cs="Times New Roman"/>
      <w:b/>
      <w:bCs/>
      <w:i/>
      <w:iCs/>
      <w:spacing w:val="40"/>
      <w:sz w:val="20"/>
      <w:szCs w:val="20"/>
    </w:rPr>
  </w:style>
  <w:style w:type="character" w:customStyle="1" w:styleId="FontStyle130">
    <w:name w:val="Font Style130"/>
    <w:uiPriority w:val="99"/>
    <w:rsid w:val="004B17F3"/>
    <w:rPr>
      <w:rFonts w:ascii="Times New Roman" w:hAnsi="Times New Roman" w:cs="Times New Roman"/>
      <w:b/>
      <w:bCs/>
      <w:sz w:val="20"/>
      <w:szCs w:val="20"/>
    </w:rPr>
  </w:style>
  <w:style w:type="character" w:customStyle="1" w:styleId="29Arial15pt">
    <w:name w:val="Основной текст (29) + Arial;15 pt;Курсив"/>
    <w:rsid w:val="004B17F3"/>
    <w:rPr>
      <w:rFonts w:ascii="Arial" w:eastAsia="Arial" w:hAnsi="Arial" w:cs="Arial"/>
      <w:b w:val="0"/>
      <w:bCs w:val="0"/>
      <w:i/>
      <w:iCs/>
      <w:smallCaps w:val="0"/>
      <w:strike w:val="0"/>
      <w:sz w:val="30"/>
      <w:szCs w:val="30"/>
    </w:rPr>
  </w:style>
  <w:style w:type="character" w:customStyle="1" w:styleId="53">
    <w:name w:val="Основной текст (53) + Курсив"/>
    <w:rsid w:val="004B17F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</w:rPr>
  </w:style>
  <w:style w:type="character" w:customStyle="1" w:styleId="53ArialNarrow14pt">
    <w:name w:val="Основной текст (53) + Arial Narrow;14 pt;Курсив"/>
    <w:rsid w:val="004B17F3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8"/>
      <w:szCs w:val="28"/>
    </w:rPr>
  </w:style>
  <w:style w:type="character" w:customStyle="1" w:styleId="accented">
    <w:name w:val="accented"/>
    <w:rsid w:val="004B17F3"/>
  </w:style>
  <w:style w:type="character" w:customStyle="1" w:styleId="A20">
    <w:name w:val="A2"/>
    <w:uiPriority w:val="99"/>
    <w:rsid w:val="004B17F3"/>
    <w:rPr>
      <w:rFonts w:cs="Myriad Pro"/>
      <w:color w:val="000000"/>
      <w:sz w:val="14"/>
      <w:szCs w:val="14"/>
    </w:rPr>
  </w:style>
  <w:style w:type="paragraph" w:customStyle="1" w:styleId="Default">
    <w:name w:val="Default"/>
    <w:rsid w:val="004B17F3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43">
    <w:name w:val="Сетка таблицы4"/>
    <w:basedOn w:val="a3"/>
    <w:next w:val="afff7"/>
    <w:rsid w:val="00545D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c">
    <w:name w:val="Нет списка1"/>
    <w:next w:val="a4"/>
    <w:uiPriority w:val="99"/>
    <w:semiHidden/>
    <w:unhideWhenUsed/>
    <w:rsid w:val="00F63BEB"/>
  </w:style>
  <w:style w:type="table" w:customStyle="1" w:styleId="54">
    <w:name w:val="Сетка таблицы5"/>
    <w:basedOn w:val="a3"/>
    <w:next w:val="afff7"/>
    <w:rsid w:val="00F63B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fb">
    <w:name w:val="Для диплома"/>
    <w:basedOn w:val="a1"/>
    <w:rsid w:val="00D222D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2">
    <w:name w:val="Body text (2)_"/>
    <w:basedOn w:val="a2"/>
    <w:link w:val="Bodytext20"/>
    <w:rsid w:val="00E25C55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1"/>
    <w:link w:val="Bodytext2"/>
    <w:rsid w:val="00E25C55"/>
    <w:pPr>
      <w:widowControl w:val="0"/>
      <w:shd w:val="clear" w:color="auto" w:fill="FFFFFF"/>
      <w:spacing w:before="180" w:line="368" w:lineRule="exact"/>
      <w:jc w:val="both"/>
    </w:pPr>
    <w:rPr>
      <w:sz w:val="32"/>
      <w:szCs w:val="32"/>
    </w:rPr>
  </w:style>
  <w:style w:type="paragraph" w:styleId="z-">
    <w:name w:val="HTML Top of Form"/>
    <w:basedOn w:val="a1"/>
    <w:next w:val="a1"/>
    <w:link w:val="z-0"/>
    <w:hidden/>
    <w:uiPriority w:val="99"/>
    <w:unhideWhenUsed/>
    <w:rsid w:val="00136A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2"/>
    <w:link w:val="z-"/>
    <w:uiPriority w:val="99"/>
    <w:rsid w:val="00136AD5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unhideWhenUsed/>
    <w:rsid w:val="00136A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2"/>
    <w:link w:val="z-1"/>
    <w:uiPriority w:val="99"/>
    <w:rsid w:val="00136AD5"/>
    <w:rPr>
      <w:rFonts w:ascii="Arial" w:hAnsi="Arial" w:cs="Arial"/>
      <w:vanish/>
      <w:sz w:val="16"/>
      <w:szCs w:val="16"/>
    </w:rPr>
  </w:style>
  <w:style w:type="paragraph" w:customStyle="1" w:styleId="2a">
    <w:name w:val="Îñíîâíîé òåêñò 2"/>
    <w:basedOn w:val="a1"/>
    <w:rsid w:val="00FD6753"/>
    <w:pPr>
      <w:ind w:firstLine="709"/>
    </w:pPr>
    <w:rPr>
      <w:sz w:val="28"/>
    </w:rPr>
  </w:style>
  <w:style w:type="table" w:customStyle="1" w:styleId="63">
    <w:name w:val="Сетка таблицы6"/>
    <w:basedOn w:val="a3"/>
    <w:next w:val="afff7"/>
    <w:uiPriority w:val="59"/>
    <w:rsid w:val="00D41E3B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3">
    <w:name w:val="Сетка таблицы7"/>
    <w:basedOn w:val="a3"/>
    <w:next w:val="afff7"/>
    <w:rsid w:val="00B568B1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Сетка таблицы8"/>
    <w:basedOn w:val="a3"/>
    <w:next w:val="afff7"/>
    <w:uiPriority w:val="59"/>
    <w:rsid w:val="00487537"/>
    <w:rPr>
      <w:rFonts w:asciiTheme="minorHAnsi" w:eastAsiaTheme="minorEastAsia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C67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2"/>
    <w:link w:val="HTML"/>
    <w:uiPriority w:val="99"/>
    <w:rsid w:val="00C67C69"/>
    <w:rPr>
      <w:rFonts w:ascii="Courier New" w:hAnsi="Courier New" w:cs="Courier New"/>
    </w:rPr>
  </w:style>
  <w:style w:type="paragraph" w:styleId="affffc">
    <w:name w:val="endnote text"/>
    <w:basedOn w:val="a1"/>
    <w:link w:val="affffd"/>
    <w:uiPriority w:val="99"/>
    <w:unhideWhenUsed/>
    <w:rsid w:val="00AB1A87"/>
    <w:pPr>
      <w:ind w:firstLine="720"/>
      <w:jc w:val="both"/>
    </w:pPr>
    <w:rPr>
      <w:lang w:bidi="ru-RU"/>
    </w:rPr>
  </w:style>
  <w:style w:type="character" w:customStyle="1" w:styleId="affffd">
    <w:name w:val="Текст концевой сноски Знак"/>
    <w:basedOn w:val="a2"/>
    <w:link w:val="affffc"/>
    <w:uiPriority w:val="99"/>
    <w:rsid w:val="00AB1A87"/>
    <w:rPr>
      <w:lang w:bidi="ru-RU"/>
    </w:rPr>
  </w:style>
  <w:style w:type="character" w:styleId="affffe">
    <w:name w:val="endnote reference"/>
    <w:basedOn w:val="a2"/>
    <w:uiPriority w:val="99"/>
    <w:unhideWhenUsed/>
    <w:rsid w:val="00AB1A87"/>
    <w:rPr>
      <w:vertAlign w:val="superscript"/>
    </w:rPr>
  </w:style>
  <w:style w:type="paragraph" w:styleId="afffff">
    <w:name w:val="annotation subject"/>
    <w:basedOn w:val="af2"/>
    <w:next w:val="af2"/>
    <w:link w:val="afffff0"/>
    <w:uiPriority w:val="99"/>
    <w:unhideWhenUsed/>
    <w:rsid w:val="00AB1A87"/>
    <w:pPr>
      <w:ind w:firstLine="720"/>
      <w:jc w:val="both"/>
    </w:pPr>
    <w:rPr>
      <w:b/>
      <w:bCs/>
      <w:lang w:bidi="ru-RU"/>
    </w:rPr>
  </w:style>
  <w:style w:type="character" w:customStyle="1" w:styleId="afffff0">
    <w:name w:val="Тема примечания Знак"/>
    <w:basedOn w:val="af3"/>
    <w:link w:val="afffff"/>
    <w:uiPriority w:val="99"/>
    <w:rsid w:val="00AB1A87"/>
    <w:rPr>
      <w:b/>
      <w:bCs/>
      <w:lang w:bidi="ru-RU"/>
    </w:rPr>
  </w:style>
  <w:style w:type="paragraph" w:customStyle="1" w:styleId="WW-2">
    <w:name w:val="WW-Основной текст 2"/>
    <w:basedOn w:val="a1"/>
    <w:rsid w:val="00AB1A87"/>
    <w:rPr>
      <w:sz w:val="28"/>
      <w:szCs w:val="24"/>
      <w:lang w:eastAsia="ar-SA"/>
    </w:rPr>
  </w:style>
  <w:style w:type="character" w:customStyle="1" w:styleId="longtext">
    <w:name w:val="long_text"/>
    <w:basedOn w:val="a2"/>
    <w:rsid w:val="00AB1A87"/>
    <w:rPr>
      <w:rFonts w:cs="Times New Roman"/>
    </w:rPr>
  </w:style>
  <w:style w:type="paragraph" w:customStyle="1" w:styleId="39">
    <w:name w:val="заголовок 3"/>
    <w:basedOn w:val="a1"/>
    <w:next w:val="a1"/>
    <w:rsid w:val="00AB1A87"/>
    <w:pPr>
      <w:keepNext/>
      <w:widowControl w:val="0"/>
      <w:ind w:firstLine="851"/>
      <w:jc w:val="center"/>
    </w:pPr>
    <w:rPr>
      <w:sz w:val="28"/>
      <w:lang w:val="en-US"/>
    </w:rPr>
  </w:style>
  <w:style w:type="character" w:customStyle="1" w:styleId="CambriaMath">
    <w:name w:val="Стиль Cambria Math курсив"/>
    <w:basedOn w:val="a2"/>
    <w:rsid w:val="00AB1A87"/>
    <w:rPr>
      <w:rFonts w:ascii="Times New Roman" w:hAnsi="Times New Roman" w:cs="Times New Roman"/>
      <w:iCs/>
      <w:sz w:val="28"/>
    </w:rPr>
  </w:style>
  <w:style w:type="paragraph" w:customStyle="1" w:styleId="textjust">
    <w:name w:val="textjust"/>
    <w:basedOn w:val="a1"/>
    <w:rsid w:val="00196407"/>
    <w:pPr>
      <w:spacing w:before="100" w:beforeAutospacing="1" w:after="100" w:afterAutospacing="1"/>
    </w:pPr>
    <w:rPr>
      <w:sz w:val="24"/>
      <w:szCs w:val="24"/>
    </w:rPr>
  </w:style>
  <w:style w:type="character" w:styleId="afffff1">
    <w:name w:val="Intense Emphasis"/>
    <w:uiPriority w:val="21"/>
    <w:qFormat/>
    <w:rsid w:val="00386005"/>
    <w:rPr>
      <w:b/>
      <w:bCs/>
      <w:i/>
      <w:iCs/>
      <w:color w:val="4F81BD"/>
    </w:rPr>
  </w:style>
  <w:style w:type="paragraph" w:customStyle="1" w:styleId="afffff2">
    <w:name w:val="Содержимое таблицы"/>
    <w:basedOn w:val="a1"/>
    <w:rsid w:val="00792A9F"/>
    <w:pPr>
      <w:widowControl w:val="0"/>
      <w:suppressLineNumbers/>
      <w:suppressAutoHyphens/>
    </w:pPr>
    <w:rPr>
      <w:kern w:val="1"/>
      <w:sz w:val="24"/>
      <w:szCs w:val="24"/>
    </w:rPr>
  </w:style>
  <w:style w:type="table" w:customStyle="1" w:styleId="110">
    <w:name w:val="Сетка таблицы11"/>
    <w:basedOn w:val="a3"/>
    <w:uiPriority w:val="59"/>
    <w:rsid w:val="00DB49DE"/>
    <w:pPr>
      <w:ind w:firstLine="567"/>
    </w:pPr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d">
    <w:name w:val="Чертежный Знак"/>
    <w:basedOn w:val="a2"/>
    <w:link w:val="afc"/>
    <w:rsid w:val="00B176DD"/>
    <w:rPr>
      <w:rFonts w:ascii="ISOCPEUR" w:hAnsi="ISOCPEUR"/>
      <w:i/>
      <w:sz w:val="28"/>
      <w:lang w:val="uk-UA"/>
    </w:rPr>
  </w:style>
  <w:style w:type="character" w:customStyle="1" w:styleId="FontStyle347">
    <w:name w:val="Font Style347"/>
    <w:basedOn w:val="a2"/>
    <w:uiPriority w:val="99"/>
    <w:rsid w:val="00B176DD"/>
    <w:rPr>
      <w:rFonts w:ascii="Times New Roman" w:hAnsi="Times New Roman" w:cs="Times New Roman"/>
      <w:sz w:val="20"/>
      <w:szCs w:val="20"/>
    </w:rPr>
  </w:style>
  <w:style w:type="character" w:customStyle="1" w:styleId="FontStyle419">
    <w:name w:val="Font Style419"/>
    <w:rsid w:val="00B176DD"/>
    <w:rPr>
      <w:rFonts w:ascii="Constantia" w:hAnsi="Constantia" w:cs="Constantia" w:hint="default"/>
      <w:sz w:val="16"/>
      <w:szCs w:val="16"/>
    </w:rPr>
  </w:style>
  <w:style w:type="paragraph" w:customStyle="1" w:styleId="Style235">
    <w:name w:val="Style235"/>
    <w:basedOn w:val="a1"/>
    <w:rsid w:val="00B176DD"/>
    <w:pPr>
      <w:widowControl w:val="0"/>
      <w:autoSpaceDE w:val="0"/>
      <w:autoSpaceDN w:val="0"/>
      <w:adjustRightInd w:val="0"/>
      <w:spacing w:line="274" w:lineRule="exact"/>
      <w:ind w:hanging="706"/>
    </w:pPr>
    <w:rPr>
      <w:sz w:val="24"/>
      <w:szCs w:val="24"/>
    </w:rPr>
  </w:style>
  <w:style w:type="paragraph" w:customStyle="1" w:styleId="Style249">
    <w:name w:val="Style249"/>
    <w:basedOn w:val="a1"/>
    <w:rsid w:val="00B176DD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284">
    <w:name w:val="Style284"/>
    <w:basedOn w:val="a1"/>
    <w:uiPriority w:val="99"/>
    <w:rsid w:val="00B176DD"/>
    <w:pPr>
      <w:widowControl w:val="0"/>
      <w:autoSpaceDE w:val="0"/>
      <w:autoSpaceDN w:val="0"/>
      <w:adjustRightInd w:val="0"/>
      <w:spacing w:line="278" w:lineRule="exact"/>
      <w:jc w:val="both"/>
    </w:pPr>
    <w:rPr>
      <w:sz w:val="24"/>
      <w:szCs w:val="24"/>
    </w:rPr>
  </w:style>
  <w:style w:type="paragraph" w:customStyle="1" w:styleId="Style100">
    <w:name w:val="Style100"/>
    <w:basedOn w:val="a1"/>
    <w:rsid w:val="00B176DD"/>
    <w:pPr>
      <w:widowControl w:val="0"/>
      <w:autoSpaceDE w:val="0"/>
      <w:autoSpaceDN w:val="0"/>
      <w:adjustRightInd w:val="0"/>
      <w:spacing w:line="283" w:lineRule="exact"/>
      <w:jc w:val="both"/>
    </w:pPr>
    <w:rPr>
      <w:sz w:val="24"/>
      <w:szCs w:val="24"/>
    </w:rPr>
  </w:style>
  <w:style w:type="character" w:customStyle="1" w:styleId="1d">
    <w:name w:val="Основной текст Знак1"/>
    <w:uiPriority w:val="99"/>
    <w:rsid w:val="000A118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afffff3">
    <w:name w:val="Автозамена"/>
    <w:rsid w:val="000A1184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1e">
    <w:name w:val="Абзац списку1"/>
    <w:basedOn w:val="a1"/>
    <w:rsid w:val="000A118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valj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4A08C-8296-4D27-8B68-1BC586286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valj.dot</Template>
  <TotalTime>294</TotalTime>
  <Pages>3</Pages>
  <Words>9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ДИПЛОМ. ПЗ</vt:lpstr>
    </vt:vector>
  </TitlesOfParts>
  <Company>SPecialiST RePack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ДИПЛОМ. ПЗ</dc:title>
  <dc:creator>Анютка</dc:creator>
  <cp:lastModifiedBy>Лаки Хотару</cp:lastModifiedBy>
  <cp:revision>15</cp:revision>
  <cp:lastPrinted>2022-06-27T08:13:00Z</cp:lastPrinted>
  <dcterms:created xsi:type="dcterms:W3CDTF">2022-06-25T08:49:00Z</dcterms:created>
  <dcterms:modified xsi:type="dcterms:W3CDTF">2023-06-22T09:47:00Z</dcterms:modified>
</cp:coreProperties>
</file>